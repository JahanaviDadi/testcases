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790" w:rsidRPr="009F5790" w:rsidRDefault="009F5790" w:rsidP="007A1905">
      <w:pPr>
        <w:pStyle w:val="PageTitle"/>
      </w:pPr>
    </w:p>
    <w:p w:rsidR="009F5790" w:rsidRPr="009F5790" w:rsidRDefault="009F5790" w:rsidP="007A1905">
      <w:pPr>
        <w:pStyle w:val="PageTitle"/>
      </w:pPr>
    </w:p>
    <w:p w:rsidR="009F5790" w:rsidRPr="009F5790" w:rsidRDefault="009F5790" w:rsidP="007A1905">
      <w:pPr>
        <w:pStyle w:val="PageTitle"/>
      </w:pPr>
    </w:p>
    <w:p w:rsidR="009F5790" w:rsidRPr="001C4D77" w:rsidRDefault="009F5790" w:rsidP="007A1905">
      <w:pPr>
        <w:pStyle w:val="PageTitle"/>
      </w:pPr>
    </w:p>
    <w:p w:rsidR="009F5790" w:rsidRPr="001C4D77" w:rsidRDefault="009F5790" w:rsidP="007A1905">
      <w:pPr>
        <w:pStyle w:val="PageTitle"/>
      </w:pPr>
      <w:r w:rsidRPr="001C4D77">
        <w:t>Use Case Specification</w:t>
      </w:r>
    </w:p>
    <w:p w:rsidR="009F5790" w:rsidRPr="009F5790" w:rsidRDefault="009F5790" w:rsidP="007A1905">
      <w:pPr>
        <w:pStyle w:val="PageTitle"/>
      </w:pPr>
    </w:p>
    <w:p w:rsidR="009F5790" w:rsidRPr="001C4D77" w:rsidRDefault="00155339" w:rsidP="007A1905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:rsidR="009F5790" w:rsidRPr="009F5790" w:rsidRDefault="009F5790" w:rsidP="007A1905"/>
    <w:p w:rsidR="009F5790" w:rsidRPr="009F5790" w:rsidRDefault="009F5790" w:rsidP="007A1905"/>
    <w:p w:rsidR="009F5790" w:rsidRPr="009F5790" w:rsidRDefault="009F5790" w:rsidP="007A1905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7A1905" w:rsidTr="00B33715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7A1905" w:rsidRDefault="009F5790" w:rsidP="007A1905">
            <w:r w:rsidRPr="007A1905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Pr="007A1905" w:rsidRDefault="0007658F" w:rsidP="007A1905">
            <w:r w:rsidRPr="007A1905">
              <w:t>Leave Application</w:t>
            </w:r>
            <w:r w:rsidR="005777A6" w:rsidRPr="007A1905">
              <w:t>l</w:t>
            </w:r>
            <w:r w:rsidR="0055539F" w:rsidRPr="007A1905">
              <w:t>_001</w:t>
            </w:r>
          </w:p>
        </w:tc>
      </w:tr>
      <w:tr w:rsidR="009F5790" w:rsidRPr="007A1905" w:rsidTr="00B33715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7A1905" w:rsidRDefault="009F5790" w:rsidP="007A1905">
            <w:r w:rsidRPr="007A1905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Pr="007A1905" w:rsidRDefault="0007658F" w:rsidP="007A1905">
            <w:r w:rsidRPr="007A1905">
              <w:t>Leave Application</w:t>
            </w:r>
          </w:p>
        </w:tc>
      </w:tr>
    </w:tbl>
    <w:p w:rsidR="009F5790" w:rsidRPr="007A1905" w:rsidRDefault="009F5790" w:rsidP="007A1905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7A1905" w:rsidTr="00B33715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7A1905" w:rsidRDefault="009F5790" w:rsidP="007A1905">
            <w:pPr>
              <w:rPr>
                <w:vanish/>
              </w:rPr>
            </w:pPr>
            <w:r w:rsidRPr="007A1905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7A1905" w:rsidRDefault="009F5790" w:rsidP="007A1905">
            <w:pPr>
              <w:rPr>
                <w:vanish/>
              </w:rPr>
            </w:pPr>
            <w:r w:rsidRPr="007A1905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7A1905" w:rsidRDefault="009F5790" w:rsidP="007A1905">
            <w:pPr>
              <w:rPr>
                <w:vanish/>
              </w:rPr>
            </w:pPr>
            <w:r w:rsidRPr="007A1905">
              <w:t>Date of Preparation</w:t>
            </w:r>
          </w:p>
        </w:tc>
      </w:tr>
      <w:tr w:rsidR="009F5790" w:rsidRPr="007A1905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777A6" w:rsidRPr="007A1905" w:rsidRDefault="005777A6" w:rsidP="007A1905">
            <w:r w:rsidRPr="007A1905">
              <w:t>Mallishwari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790" w:rsidRPr="007A1905" w:rsidRDefault="00235DCF" w:rsidP="007A1905">
            <w:r w:rsidRPr="007A1905"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7A1905" w:rsidRDefault="009F5790" w:rsidP="007A1905">
            <w:r w:rsidRPr="007A1905">
              <w:t> </w:t>
            </w:r>
            <w:r w:rsidR="005777A6" w:rsidRPr="007A1905">
              <w:t>19</w:t>
            </w:r>
            <w:r w:rsidR="006246B5" w:rsidRPr="007A1905">
              <w:t>/0</w:t>
            </w:r>
            <w:r w:rsidR="005777A6" w:rsidRPr="007A1905">
              <w:t>4</w:t>
            </w:r>
            <w:r w:rsidR="006246B5" w:rsidRPr="007A1905">
              <w:t>/201</w:t>
            </w:r>
            <w:r w:rsidR="005777A6" w:rsidRPr="007A1905">
              <w:t>8</w:t>
            </w:r>
          </w:p>
        </w:tc>
      </w:tr>
      <w:tr w:rsidR="009F5790" w:rsidRPr="007A1905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7A1905" w:rsidRDefault="009F5790" w:rsidP="007A1905">
            <w:pPr>
              <w:rPr>
                <w:vanish/>
              </w:rPr>
            </w:pPr>
            <w:r w:rsidRPr="007A1905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7A1905" w:rsidRDefault="009F5790" w:rsidP="007A1905">
            <w:pPr>
              <w:rPr>
                <w:vanish/>
              </w:rPr>
            </w:pPr>
            <w:r w:rsidRPr="007A1905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7A1905" w:rsidRDefault="009F5790" w:rsidP="007A1905">
            <w:pPr>
              <w:rPr>
                <w:vanish/>
              </w:rPr>
            </w:pPr>
            <w:r w:rsidRPr="007A1905">
              <w:t>Date of Review</w:t>
            </w:r>
          </w:p>
        </w:tc>
      </w:tr>
      <w:tr w:rsidR="009F5790" w:rsidRPr="007A1905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7A1905" w:rsidRDefault="009F5790" w:rsidP="007A1905">
            <w:r w:rsidRPr="007A1905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7A1905" w:rsidRDefault="0055539F" w:rsidP="007A1905">
            <w:r w:rsidRPr="007A1905"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7A1905" w:rsidRDefault="009F5790" w:rsidP="007A1905">
            <w:r w:rsidRPr="007A1905">
              <w:t> </w:t>
            </w:r>
          </w:p>
        </w:tc>
      </w:tr>
      <w:tr w:rsidR="009F5790" w:rsidRPr="007A1905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7A1905" w:rsidRDefault="009F5790" w:rsidP="007A1905">
            <w:pPr>
              <w:rPr>
                <w:vanish/>
              </w:rPr>
            </w:pPr>
            <w:r w:rsidRPr="007A1905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7A1905" w:rsidRDefault="009F5790" w:rsidP="007A1905">
            <w:pPr>
              <w:rPr>
                <w:vanish/>
              </w:rPr>
            </w:pPr>
            <w:r w:rsidRPr="007A1905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7A1905" w:rsidRDefault="009F5790" w:rsidP="007A1905">
            <w:pPr>
              <w:rPr>
                <w:vanish/>
              </w:rPr>
            </w:pPr>
            <w:r w:rsidRPr="007A1905">
              <w:t>Date of Approval</w:t>
            </w:r>
          </w:p>
        </w:tc>
      </w:tr>
      <w:tr w:rsidR="009F5790" w:rsidRPr="007A1905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7A1905" w:rsidRDefault="009F5790" w:rsidP="007A1905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7A1905" w:rsidRDefault="0055539F" w:rsidP="007A1905">
            <w:r w:rsidRPr="007A1905"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7A1905" w:rsidRDefault="009F5790" w:rsidP="007A1905">
            <w:r w:rsidRPr="007A1905">
              <w:t> </w:t>
            </w:r>
          </w:p>
        </w:tc>
      </w:tr>
      <w:tr w:rsidR="009F5790" w:rsidRPr="007A1905" w:rsidTr="00B33715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7A1905" w:rsidRDefault="009F5790" w:rsidP="007A1905">
            <w:pPr>
              <w:rPr>
                <w:vanish/>
              </w:rPr>
            </w:pPr>
            <w:r w:rsidRPr="007A1905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790" w:rsidRPr="007A1905" w:rsidRDefault="009F5790" w:rsidP="007A1905">
            <w:r w:rsidRPr="007A1905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9F5790" w:rsidRPr="007A1905" w:rsidRDefault="009F5790" w:rsidP="007A1905">
            <w:pPr>
              <w:rPr>
                <w:vanish/>
              </w:rPr>
            </w:pPr>
            <w:r w:rsidRPr="007A1905">
              <w:t>Ve</w:t>
            </w:r>
            <w:r w:rsidR="00E95A04" w:rsidRPr="007A1905">
              <w:t>rsion Number of the template:</w:t>
            </w:r>
          </w:p>
        </w:tc>
      </w:tr>
      <w:tr w:rsidR="009F5790" w:rsidRPr="007A1905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7A1905" w:rsidRDefault="009F5790" w:rsidP="007A1905">
            <w:pPr>
              <w:rPr>
                <w:vanish/>
              </w:rPr>
            </w:pPr>
            <w:r w:rsidRPr="007A1905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790" w:rsidRPr="007A1905" w:rsidRDefault="00471E0F" w:rsidP="007A1905">
            <w:r w:rsidRPr="007A1905"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7A1905" w:rsidRDefault="009F5790" w:rsidP="007A1905">
            <w:r w:rsidRPr="007A1905">
              <w:t> </w:t>
            </w:r>
          </w:p>
        </w:tc>
      </w:tr>
    </w:tbl>
    <w:p w:rsidR="009F5790" w:rsidRPr="009F5790" w:rsidRDefault="009F5790" w:rsidP="007A1905">
      <w:r w:rsidRPr="009F5790">
        <w:br w:type="page"/>
      </w:r>
    </w:p>
    <w:p w:rsidR="009F5790" w:rsidRPr="009F5790" w:rsidRDefault="009F5790" w:rsidP="007A1905">
      <w:r w:rsidRPr="009F5790">
        <w:lastRenderedPageBreak/>
        <w:t>&lt;&lt;Customer&gt;&gt; REVIEW HISTORY</w:t>
      </w:r>
    </w:p>
    <w:p w:rsidR="009F5790" w:rsidRPr="009F5790" w:rsidRDefault="009F5790" w:rsidP="007A1905">
      <w:r w:rsidRPr="009F5790">
        <w:t>&lt;&lt;Customer comments on the Use case along with the signed off is tracked here&gt;&gt;</w:t>
      </w:r>
    </w:p>
    <w:p w:rsidR="009F5790" w:rsidRPr="009F5790" w:rsidRDefault="009F5790" w:rsidP="007A190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:rsidTr="00B33715">
        <w:tc>
          <w:tcPr>
            <w:tcW w:w="2808" w:type="dxa"/>
            <w:vAlign w:val="center"/>
          </w:tcPr>
          <w:p w:rsidR="009F5790" w:rsidRPr="009F5790" w:rsidRDefault="009F5790" w:rsidP="007A1905">
            <w:r w:rsidRPr="009F5790">
              <w:t>Version</w:t>
            </w:r>
          </w:p>
        </w:tc>
        <w:tc>
          <w:tcPr>
            <w:tcW w:w="1620" w:type="dxa"/>
          </w:tcPr>
          <w:p w:rsidR="009F5790" w:rsidRPr="009F5790" w:rsidRDefault="009F5790" w:rsidP="007A1905">
            <w:r w:rsidRPr="009F5790">
              <w:t>&lt;&lt;Version number&gt;&gt;</w:t>
            </w:r>
          </w:p>
        </w:tc>
        <w:tc>
          <w:tcPr>
            <w:tcW w:w="540" w:type="dxa"/>
          </w:tcPr>
          <w:p w:rsidR="009F5790" w:rsidRPr="009F5790" w:rsidRDefault="009F5790" w:rsidP="007A1905"/>
        </w:tc>
        <w:tc>
          <w:tcPr>
            <w:tcW w:w="1080" w:type="dxa"/>
          </w:tcPr>
          <w:p w:rsidR="009F5790" w:rsidRPr="009F5790" w:rsidRDefault="009F5790" w:rsidP="007A1905"/>
        </w:tc>
        <w:tc>
          <w:tcPr>
            <w:tcW w:w="1080" w:type="dxa"/>
          </w:tcPr>
          <w:p w:rsidR="009F5790" w:rsidRPr="009F5790" w:rsidRDefault="009F5790" w:rsidP="007A1905"/>
        </w:tc>
        <w:tc>
          <w:tcPr>
            <w:tcW w:w="1080" w:type="dxa"/>
          </w:tcPr>
          <w:p w:rsidR="009F5790" w:rsidRPr="009F5790" w:rsidRDefault="009F5790" w:rsidP="007A1905"/>
        </w:tc>
        <w:tc>
          <w:tcPr>
            <w:tcW w:w="1080" w:type="dxa"/>
          </w:tcPr>
          <w:p w:rsidR="009F5790" w:rsidRPr="009F5790" w:rsidRDefault="009F5790" w:rsidP="007A1905"/>
        </w:tc>
      </w:tr>
      <w:tr w:rsidR="009F5790" w:rsidRPr="009F5790" w:rsidTr="00B33715">
        <w:tc>
          <w:tcPr>
            <w:tcW w:w="2808" w:type="dxa"/>
            <w:vAlign w:val="center"/>
          </w:tcPr>
          <w:p w:rsidR="009F5790" w:rsidRPr="009F5790" w:rsidRDefault="009F5790" w:rsidP="007A1905">
            <w:r w:rsidRPr="009F5790">
              <w:t>Date</w:t>
            </w:r>
          </w:p>
        </w:tc>
        <w:tc>
          <w:tcPr>
            <w:tcW w:w="1620" w:type="dxa"/>
          </w:tcPr>
          <w:p w:rsidR="009F5790" w:rsidRPr="009F5790" w:rsidRDefault="009F5790" w:rsidP="007A1905">
            <w:r w:rsidRPr="009F5790">
              <w:t>&lt;&lt;Date of Review&gt;&gt;</w:t>
            </w:r>
          </w:p>
        </w:tc>
        <w:tc>
          <w:tcPr>
            <w:tcW w:w="540" w:type="dxa"/>
          </w:tcPr>
          <w:p w:rsidR="009F5790" w:rsidRPr="009F5790" w:rsidRDefault="009F5790" w:rsidP="007A1905"/>
        </w:tc>
        <w:tc>
          <w:tcPr>
            <w:tcW w:w="1080" w:type="dxa"/>
          </w:tcPr>
          <w:p w:rsidR="009F5790" w:rsidRPr="009F5790" w:rsidRDefault="009F5790" w:rsidP="007A1905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7A1905"/>
        </w:tc>
        <w:tc>
          <w:tcPr>
            <w:tcW w:w="1080" w:type="dxa"/>
          </w:tcPr>
          <w:p w:rsidR="009F5790" w:rsidRPr="009F5790" w:rsidRDefault="009F5790" w:rsidP="007A1905"/>
        </w:tc>
        <w:tc>
          <w:tcPr>
            <w:tcW w:w="1080" w:type="dxa"/>
          </w:tcPr>
          <w:p w:rsidR="009F5790" w:rsidRPr="009F5790" w:rsidRDefault="009F5790" w:rsidP="007A1905"/>
        </w:tc>
      </w:tr>
      <w:tr w:rsidR="009F5790" w:rsidRPr="009F5790" w:rsidTr="00B33715">
        <w:tc>
          <w:tcPr>
            <w:tcW w:w="2808" w:type="dxa"/>
            <w:vAlign w:val="center"/>
          </w:tcPr>
          <w:p w:rsidR="009F5790" w:rsidRPr="009F5790" w:rsidRDefault="009F5790" w:rsidP="007A1905">
            <w:r w:rsidRPr="009F5790">
              <w:t>Reviewed by</w:t>
            </w:r>
          </w:p>
        </w:tc>
        <w:tc>
          <w:tcPr>
            <w:tcW w:w="1620" w:type="dxa"/>
          </w:tcPr>
          <w:p w:rsidR="009F5790" w:rsidRPr="009F5790" w:rsidRDefault="009F5790" w:rsidP="007A1905">
            <w:r w:rsidRPr="009F5790">
              <w:t>&lt;&lt; Reviewer Name&gt;&gt;</w:t>
            </w:r>
          </w:p>
        </w:tc>
        <w:tc>
          <w:tcPr>
            <w:tcW w:w="540" w:type="dxa"/>
          </w:tcPr>
          <w:p w:rsidR="009F5790" w:rsidRPr="009F5790" w:rsidRDefault="009F5790" w:rsidP="007A1905"/>
        </w:tc>
        <w:tc>
          <w:tcPr>
            <w:tcW w:w="1080" w:type="dxa"/>
          </w:tcPr>
          <w:p w:rsidR="009F5790" w:rsidRPr="009F5790" w:rsidRDefault="009F5790" w:rsidP="007A1905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7A1905"/>
        </w:tc>
        <w:tc>
          <w:tcPr>
            <w:tcW w:w="1080" w:type="dxa"/>
          </w:tcPr>
          <w:p w:rsidR="009F5790" w:rsidRPr="009F5790" w:rsidRDefault="009F5790" w:rsidP="007A1905"/>
        </w:tc>
        <w:tc>
          <w:tcPr>
            <w:tcW w:w="1080" w:type="dxa"/>
          </w:tcPr>
          <w:p w:rsidR="009F5790" w:rsidRPr="009F5790" w:rsidRDefault="009F5790" w:rsidP="007A1905"/>
        </w:tc>
      </w:tr>
      <w:tr w:rsidR="009F5790" w:rsidRPr="009F5790" w:rsidTr="00B33715">
        <w:tc>
          <w:tcPr>
            <w:tcW w:w="2808" w:type="dxa"/>
          </w:tcPr>
          <w:p w:rsidR="009F5790" w:rsidRPr="009F5790" w:rsidRDefault="009F5790" w:rsidP="007A1905">
            <w:r w:rsidRPr="009F5790">
              <w:t>Reviewed UI Specification doc</w:t>
            </w:r>
          </w:p>
        </w:tc>
        <w:tc>
          <w:tcPr>
            <w:tcW w:w="1620" w:type="dxa"/>
          </w:tcPr>
          <w:p w:rsidR="009F5790" w:rsidRPr="009F5790" w:rsidRDefault="009F5790" w:rsidP="007A1905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:rsidR="009F5790" w:rsidRPr="009F5790" w:rsidRDefault="009F5790" w:rsidP="007A1905"/>
        </w:tc>
        <w:tc>
          <w:tcPr>
            <w:tcW w:w="1080" w:type="dxa"/>
          </w:tcPr>
          <w:p w:rsidR="009F5790" w:rsidRPr="009F5790" w:rsidRDefault="009F5790" w:rsidP="007A1905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7A1905"/>
        </w:tc>
        <w:tc>
          <w:tcPr>
            <w:tcW w:w="1080" w:type="dxa"/>
          </w:tcPr>
          <w:p w:rsidR="009F5790" w:rsidRPr="009F5790" w:rsidRDefault="009F5790" w:rsidP="007A1905"/>
        </w:tc>
        <w:tc>
          <w:tcPr>
            <w:tcW w:w="1080" w:type="dxa"/>
          </w:tcPr>
          <w:p w:rsidR="009F5790" w:rsidRPr="009F5790" w:rsidRDefault="009F5790" w:rsidP="007A1905"/>
        </w:tc>
      </w:tr>
      <w:tr w:rsidR="009F5790" w:rsidRPr="009F5790" w:rsidTr="00B33715">
        <w:tc>
          <w:tcPr>
            <w:tcW w:w="2808" w:type="dxa"/>
          </w:tcPr>
          <w:p w:rsidR="009F5790" w:rsidRPr="009F5790" w:rsidRDefault="009F5790" w:rsidP="007A1905">
            <w:r w:rsidRPr="009F5790">
              <w:t>All Open Queries/issues closed</w:t>
            </w:r>
          </w:p>
        </w:tc>
        <w:tc>
          <w:tcPr>
            <w:tcW w:w="1620" w:type="dxa"/>
          </w:tcPr>
          <w:p w:rsidR="009F5790" w:rsidRPr="009F5790" w:rsidRDefault="009F5790" w:rsidP="007A1905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:rsidR="009F5790" w:rsidRPr="009F5790" w:rsidRDefault="009F5790" w:rsidP="007A1905"/>
        </w:tc>
        <w:tc>
          <w:tcPr>
            <w:tcW w:w="1080" w:type="dxa"/>
          </w:tcPr>
          <w:p w:rsidR="009F5790" w:rsidRPr="009F5790" w:rsidRDefault="009F5790" w:rsidP="007A1905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7A1905"/>
        </w:tc>
        <w:tc>
          <w:tcPr>
            <w:tcW w:w="1080" w:type="dxa"/>
          </w:tcPr>
          <w:p w:rsidR="009F5790" w:rsidRPr="009F5790" w:rsidRDefault="009F5790" w:rsidP="007A1905"/>
        </w:tc>
        <w:tc>
          <w:tcPr>
            <w:tcW w:w="1080" w:type="dxa"/>
          </w:tcPr>
          <w:p w:rsidR="009F5790" w:rsidRPr="009F5790" w:rsidRDefault="009F5790" w:rsidP="007A1905"/>
        </w:tc>
      </w:tr>
      <w:tr w:rsidR="009F5790" w:rsidRPr="009F5790" w:rsidTr="00B33715">
        <w:tc>
          <w:tcPr>
            <w:tcW w:w="2808" w:type="dxa"/>
          </w:tcPr>
          <w:p w:rsidR="009F5790" w:rsidRPr="009F5790" w:rsidRDefault="009F5790" w:rsidP="007A1905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:rsidR="009F5790" w:rsidRPr="009F5790" w:rsidRDefault="009F5790" w:rsidP="007A1905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9F5790" w:rsidRPr="009F5790" w:rsidRDefault="009F5790" w:rsidP="007A1905"/>
        </w:tc>
        <w:tc>
          <w:tcPr>
            <w:tcW w:w="1080" w:type="dxa"/>
          </w:tcPr>
          <w:p w:rsidR="009F5790" w:rsidRPr="009F5790" w:rsidRDefault="009F5790" w:rsidP="007A1905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7A1905"/>
        </w:tc>
        <w:tc>
          <w:tcPr>
            <w:tcW w:w="1080" w:type="dxa"/>
          </w:tcPr>
          <w:p w:rsidR="009F5790" w:rsidRPr="009F5790" w:rsidRDefault="009F5790" w:rsidP="007A1905"/>
        </w:tc>
        <w:tc>
          <w:tcPr>
            <w:tcW w:w="1080" w:type="dxa"/>
          </w:tcPr>
          <w:p w:rsidR="009F5790" w:rsidRPr="009F5790" w:rsidRDefault="009F5790" w:rsidP="007A1905"/>
        </w:tc>
      </w:tr>
      <w:tr w:rsidR="009F5790" w:rsidRPr="009F5790" w:rsidTr="00B33715">
        <w:tc>
          <w:tcPr>
            <w:tcW w:w="2808" w:type="dxa"/>
          </w:tcPr>
          <w:p w:rsidR="009F5790" w:rsidRPr="009F5790" w:rsidRDefault="009F5790" w:rsidP="007A1905">
            <w:r w:rsidRPr="009F5790">
              <w:t>Sign Off</w:t>
            </w:r>
          </w:p>
        </w:tc>
        <w:tc>
          <w:tcPr>
            <w:tcW w:w="1620" w:type="dxa"/>
          </w:tcPr>
          <w:p w:rsidR="009F5790" w:rsidRPr="009F5790" w:rsidRDefault="009F5790" w:rsidP="007A1905">
            <w:r w:rsidRPr="009F5790">
              <w:t>&lt;&lt;Signature&gt;&gt;</w:t>
            </w:r>
          </w:p>
        </w:tc>
        <w:tc>
          <w:tcPr>
            <w:tcW w:w="540" w:type="dxa"/>
          </w:tcPr>
          <w:p w:rsidR="009F5790" w:rsidRPr="009F5790" w:rsidRDefault="009F5790" w:rsidP="007A1905"/>
        </w:tc>
        <w:tc>
          <w:tcPr>
            <w:tcW w:w="1080" w:type="dxa"/>
          </w:tcPr>
          <w:p w:rsidR="009F5790" w:rsidRPr="009F5790" w:rsidRDefault="009F5790" w:rsidP="007A1905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7A1905"/>
        </w:tc>
        <w:tc>
          <w:tcPr>
            <w:tcW w:w="1080" w:type="dxa"/>
          </w:tcPr>
          <w:p w:rsidR="009F5790" w:rsidRPr="009F5790" w:rsidRDefault="009F5790" w:rsidP="007A1905"/>
        </w:tc>
        <w:tc>
          <w:tcPr>
            <w:tcW w:w="1080" w:type="dxa"/>
          </w:tcPr>
          <w:p w:rsidR="009F5790" w:rsidRPr="009F5790" w:rsidRDefault="009F5790" w:rsidP="007A1905"/>
        </w:tc>
      </w:tr>
    </w:tbl>
    <w:p w:rsidR="009F5790" w:rsidRPr="009F5790" w:rsidRDefault="009F5790" w:rsidP="007A1905"/>
    <w:p w:rsidR="009F5790" w:rsidRPr="009F5790" w:rsidRDefault="009F5790" w:rsidP="007A1905"/>
    <w:p w:rsidR="009F5790" w:rsidRPr="009F5790" w:rsidRDefault="009F5790" w:rsidP="007A1905">
      <w:r w:rsidRPr="009F5790">
        <w:t xml:space="preserve">Disclaimer: </w:t>
      </w:r>
    </w:p>
    <w:p w:rsidR="009F5790" w:rsidRPr="009F5790" w:rsidRDefault="009F5790" w:rsidP="007A1905"/>
    <w:p w:rsidR="009F5790" w:rsidRPr="009F5790" w:rsidRDefault="009F5790" w:rsidP="007A1905">
      <w:r w:rsidRPr="009F5790">
        <w:t>The scope of the project ‘&lt;&lt;Project Name&gt;&gt;’ is restricted to the contents of this signed off use case.</w:t>
      </w:r>
      <w:r w:rsidRPr="009F5790">
        <w:br w:type="page"/>
      </w:r>
    </w:p>
    <w:p w:rsidR="009F5790" w:rsidRPr="007A1905" w:rsidRDefault="009F5790" w:rsidP="007A1905">
      <w:r w:rsidRPr="007A1905">
        <w:lastRenderedPageBreak/>
        <w:t>TABLE OF CONTENTS</w:t>
      </w:r>
    </w:p>
    <w:p w:rsidR="009F5790" w:rsidRPr="007A1905" w:rsidRDefault="009F5790" w:rsidP="007A1905"/>
    <w:p w:rsidR="009F5790" w:rsidRPr="007A1905" w:rsidRDefault="00EE0622" w:rsidP="007A1905">
      <w:pPr>
        <w:pStyle w:val="TOC1"/>
        <w:rPr>
          <w:b/>
          <w:bCs/>
          <w:iCs/>
        </w:rPr>
      </w:pPr>
      <w:r w:rsidRPr="007A1905">
        <w:fldChar w:fldCharType="begin"/>
      </w:r>
      <w:r w:rsidR="009F5790" w:rsidRPr="007A1905">
        <w:instrText xml:space="preserve"> TOC \o "1-3" \f \h \z \u </w:instrText>
      </w:r>
      <w:r w:rsidRPr="007A1905">
        <w:fldChar w:fldCharType="separate"/>
      </w:r>
      <w:hyperlink w:anchor="_Toc302030199" w:history="1">
        <w:r w:rsidR="009F5790" w:rsidRPr="007A1905">
          <w:rPr>
            <w:rStyle w:val="Hyperlink"/>
          </w:rPr>
          <w:t>1.</w:t>
        </w:r>
        <w:r w:rsidR="009F5790" w:rsidRPr="007A1905">
          <w:rPr>
            <w:b/>
            <w:bCs/>
            <w:iCs/>
          </w:rPr>
          <w:tab/>
        </w:r>
        <w:r w:rsidR="000C7C4B">
          <w:rPr>
            <w:rStyle w:val="Hyperlink"/>
          </w:rPr>
          <w:t>Use Case Name: &lt;&lt;Leave Application</w:t>
        </w:r>
        <w:r w:rsidR="009F5790" w:rsidRPr="007A1905">
          <w:rPr>
            <w:rStyle w:val="Hyperlink"/>
          </w:rPr>
          <w:t>&gt;&gt;</w:t>
        </w:r>
        <w:r w:rsidR="009F5790" w:rsidRPr="007A1905">
          <w:rPr>
            <w:webHidden/>
          </w:rPr>
          <w:tab/>
        </w:r>
        <w:r w:rsidR="00E10D42">
          <w:rPr>
            <w:webHidden/>
          </w:rPr>
          <w:t xml:space="preserve">                              </w:t>
        </w:r>
        <w:r w:rsidRPr="007A1905">
          <w:rPr>
            <w:webHidden/>
          </w:rPr>
          <w:fldChar w:fldCharType="begin"/>
        </w:r>
        <w:r w:rsidR="009F5790" w:rsidRPr="007A1905">
          <w:rPr>
            <w:webHidden/>
          </w:rPr>
          <w:instrText xml:space="preserve"> PAGEREF _Toc302030199 \h </w:instrText>
        </w:r>
        <w:r w:rsidRPr="007A1905">
          <w:rPr>
            <w:webHidden/>
          </w:rPr>
        </w:r>
        <w:r w:rsidRPr="007A1905">
          <w:rPr>
            <w:webHidden/>
          </w:rPr>
          <w:fldChar w:fldCharType="separate"/>
        </w:r>
        <w:r w:rsidR="009F5790" w:rsidRPr="007A1905">
          <w:rPr>
            <w:webHidden/>
          </w:rPr>
          <w:t>4</w:t>
        </w:r>
        <w:r w:rsidRPr="007A1905">
          <w:rPr>
            <w:webHidden/>
          </w:rPr>
          <w:fldChar w:fldCharType="end"/>
        </w:r>
      </w:hyperlink>
    </w:p>
    <w:p w:rsidR="009F5790" w:rsidRPr="007A1905" w:rsidRDefault="005F0A2D" w:rsidP="007A1905">
      <w:pPr>
        <w:pStyle w:val="TOC1"/>
        <w:rPr>
          <w:b/>
          <w:bCs/>
          <w:iCs/>
        </w:rPr>
      </w:pPr>
      <w:hyperlink w:anchor="_Toc302030200" w:history="1">
        <w:r w:rsidR="009F5790" w:rsidRPr="007A1905">
          <w:rPr>
            <w:rStyle w:val="Hyperlink"/>
          </w:rPr>
          <w:t>2.</w:t>
        </w:r>
        <w:r w:rsidR="009F5790" w:rsidRPr="007A1905">
          <w:rPr>
            <w:b/>
            <w:bCs/>
            <w:iCs/>
          </w:rPr>
          <w:tab/>
        </w:r>
        <w:r w:rsidR="009F5790" w:rsidRPr="007A1905">
          <w:rPr>
            <w:rStyle w:val="Hyperlink"/>
          </w:rPr>
          <w:t>Actor(s)</w:t>
        </w:r>
        <w:r w:rsidR="009F5790" w:rsidRPr="007A1905">
          <w:rPr>
            <w:webHidden/>
          </w:rPr>
          <w:tab/>
        </w:r>
        <w:r w:rsidR="006C089F">
          <w:rPr>
            <w:webHidden/>
          </w:rPr>
          <w:t xml:space="preserve">    </w:t>
        </w:r>
        <w:r w:rsidR="00E10D42">
          <w:rPr>
            <w:webHidden/>
          </w:rPr>
          <w:t xml:space="preserve">                                                                    </w:t>
        </w:r>
        <w:r w:rsidR="006C089F">
          <w:rPr>
            <w:webHidden/>
          </w:rPr>
          <w:t xml:space="preserve">  </w:t>
        </w:r>
        <w:r w:rsidR="00E10D42">
          <w:rPr>
            <w:webHidden/>
          </w:rPr>
          <w:t xml:space="preserve">       </w:t>
        </w:r>
        <w:r w:rsidR="00EE0622" w:rsidRPr="007A1905">
          <w:rPr>
            <w:webHidden/>
          </w:rPr>
          <w:fldChar w:fldCharType="begin"/>
        </w:r>
        <w:r w:rsidR="009F5790" w:rsidRPr="007A1905">
          <w:rPr>
            <w:webHidden/>
          </w:rPr>
          <w:instrText xml:space="preserve"> PAGEREF _Toc302030200 \h </w:instrText>
        </w:r>
        <w:r w:rsidR="00EE0622" w:rsidRPr="007A1905">
          <w:rPr>
            <w:webHidden/>
          </w:rPr>
        </w:r>
        <w:r w:rsidR="00EE0622" w:rsidRPr="007A1905">
          <w:rPr>
            <w:webHidden/>
          </w:rPr>
          <w:fldChar w:fldCharType="separate"/>
        </w:r>
        <w:r w:rsidR="009F5790" w:rsidRPr="007A1905">
          <w:rPr>
            <w:webHidden/>
          </w:rPr>
          <w:t>4</w:t>
        </w:r>
        <w:r w:rsidR="00EE0622" w:rsidRPr="007A1905">
          <w:rPr>
            <w:webHidden/>
          </w:rPr>
          <w:fldChar w:fldCharType="end"/>
        </w:r>
      </w:hyperlink>
    </w:p>
    <w:p w:rsidR="009F5790" w:rsidRPr="007A1905" w:rsidRDefault="005F0A2D" w:rsidP="007A1905">
      <w:pPr>
        <w:pStyle w:val="TOC1"/>
        <w:rPr>
          <w:b/>
          <w:bCs/>
          <w:iCs/>
        </w:rPr>
      </w:pPr>
      <w:hyperlink w:anchor="_Toc302030201" w:history="1">
        <w:r w:rsidR="009F5790" w:rsidRPr="007A1905">
          <w:rPr>
            <w:rStyle w:val="Hyperlink"/>
          </w:rPr>
          <w:t>3.</w:t>
        </w:r>
        <w:r w:rsidR="009F5790" w:rsidRPr="007A1905">
          <w:rPr>
            <w:b/>
            <w:bCs/>
            <w:iCs/>
          </w:rPr>
          <w:tab/>
        </w:r>
        <w:r w:rsidR="009F5790" w:rsidRPr="007A1905">
          <w:rPr>
            <w:rStyle w:val="Hyperlink"/>
          </w:rPr>
          <w:t>Preconditions</w:t>
        </w:r>
        <w:r w:rsidR="009F5790" w:rsidRPr="007A1905">
          <w:rPr>
            <w:webHidden/>
          </w:rPr>
          <w:tab/>
        </w:r>
        <w:r w:rsidR="006C089F">
          <w:rPr>
            <w:webHidden/>
          </w:rPr>
          <w:t xml:space="preserve">      </w:t>
        </w:r>
        <w:r w:rsidR="00E10D42">
          <w:rPr>
            <w:webHidden/>
          </w:rPr>
          <w:t xml:space="preserve">                </w:t>
        </w:r>
        <w:r w:rsidR="00E10D42">
          <w:rPr>
            <w:webHidden/>
          </w:rPr>
          <w:tab/>
        </w:r>
        <w:r w:rsidR="00E10D42">
          <w:rPr>
            <w:webHidden/>
          </w:rPr>
          <w:tab/>
        </w:r>
        <w:r w:rsidR="00E10D42">
          <w:rPr>
            <w:webHidden/>
          </w:rPr>
          <w:tab/>
        </w:r>
        <w:r w:rsidR="00E10D42">
          <w:rPr>
            <w:webHidden/>
          </w:rPr>
          <w:tab/>
        </w:r>
        <w:r w:rsidR="00E10D42">
          <w:rPr>
            <w:webHidden/>
          </w:rPr>
          <w:tab/>
          <w:t xml:space="preserve">   </w:t>
        </w:r>
        <w:r w:rsidR="006C089F">
          <w:rPr>
            <w:webHidden/>
          </w:rPr>
          <w:t xml:space="preserve"> </w:t>
        </w:r>
        <w:r w:rsidR="00EE0622" w:rsidRPr="007A1905">
          <w:rPr>
            <w:webHidden/>
          </w:rPr>
          <w:fldChar w:fldCharType="begin"/>
        </w:r>
        <w:r w:rsidR="009F5790" w:rsidRPr="007A1905">
          <w:rPr>
            <w:webHidden/>
          </w:rPr>
          <w:instrText xml:space="preserve"> PAGEREF _Toc302030201 \h </w:instrText>
        </w:r>
        <w:r w:rsidR="00EE0622" w:rsidRPr="007A1905">
          <w:rPr>
            <w:webHidden/>
          </w:rPr>
        </w:r>
        <w:r w:rsidR="00EE0622" w:rsidRPr="007A1905">
          <w:rPr>
            <w:webHidden/>
          </w:rPr>
          <w:fldChar w:fldCharType="separate"/>
        </w:r>
        <w:r w:rsidR="009F5790" w:rsidRPr="007A1905">
          <w:rPr>
            <w:webHidden/>
          </w:rPr>
          <w:t>4</w:t>
        </w:r>
        <w:r w:rsidR="00EE0622" w:rsidRPr="007A1905">
          <w:rPr>
            <w:webHidden/>
          </w:rPr>
          <w:fldChar w:fldCharType="end"/>
        </w:r>
      </w:hyperlink>
    </w:p>
    <w:p w:rsidR="009F5790" w:rsidRPr="007A1905" w:rsidRDefault="005F0A2D" w:rsidP="007A1905">
      <w:pPr>
        <w:pStyle w:val="TOC1"/>
        <w:rPr>
          <w:b/>
          <w:bCs/>
          <w:iCs/>
        </w:rPr>
      </w:pPr>
      <w:hyperlink w:anchor="_Toc302030202" w:history="1">
        <w:r w:rsidR="009F5790" w:rsidRPr="007A1905">
          <w:rPr>
            <w:rStyle w:val="Hyperlink"/>
          </w:rPr>
          <w:t>4.</w:t>
        </w:r>
        <w:r w:rsidR="009F5790" w:rsidRPr="007A1905">
          <w:rPr>
            <w:b/>
            <w:bCs/>
            <w:iCs/>
          </w:rPr>
          <w:tab/>
        </w:r>
        <w:r w:rsidR="009F5790" w:rsidRPr="007A1905">
          <w:rPr>
            <w:rStyle w:val="Hyperlink"/>
          </w:rPr>
          <w:t>Flow of Events</w:t>
        </w:r>
        <w:r w:rsidR="006C089F">
          <w:rPr>
            <w:rStyle w:val="Hyperlink"/>
          </w:rPr>
          <w:t xml:space="preserve">       </w:t>
        </w:r>
        <w:r w:rsidR="00E10D42">
          <w:rPr>
            <w:rStyle w:val="Hyperlink"/>
          </w:rPr>
          <w:tab/>
        </w:r>
        <w:r w:rsidR="00E10D42">
          <w:rPr>
            <w:rStyle w:val="Hyperlink"/>
          </w:rPr>
          <w:tab/>
        </w:r>
        <w:r w:rsidR="00E10D42">
          <w:rPr>
            <w:rStyle w:val="Hyperlink"/>
          </w:rPr>
          <w:tab/>
        </w:r>
        <w:r w:rsidR="00E10D42">
          <w:rPr>
            <w:rStyle w:val="Hyperlink"/>
          </w:rPr>
          <w:tab/>
        </w:r>
        <w:r w:rsidR="00E10D42">
          <w:rPr>
            <w:rStyle w:val="Hyperlink"/>
          </w:rPr>
          <w:tab/>
        </w:r>
        <w:r w:rsidR="00E10D42">
          <w:rPr>
            <w:rStyle w:val="Hyperlink"/>
          </w:rPr>
          <w:tab/>
          <w:t xml:space="preserve">  </w:t>
        </w:r>
        <w:r w:rsidR="006C089F">
          <w:rPr>
            <w:rStyle w:val="Hyperlink"/>
          </w:rPr>
          <w:t xml:space="preserve"> </w:t>
        </w:r>
        <w:r w:rsidR="00E10D42">
          <w:rPr>
            <w:rStyle w:val="Hyperlink"/>
          </w:rPr>
          <w:t xml:space="preserve"> </w:t>
        </w:r>
        <w:r w:rsidR="00EE0622" w:rsidRPr="007A1905">
          <w:rPr>
            <w:webHidden/>
          </w:rPr>
          <w:fldChar w:fldCharType="begin"/>
        </w:r>
        <w:r w:rsidR="009F5790" w:rsidRPr="007A1905">
          <w:rPr>
            <w:webHidden/>
          </w:rPr>
          <w:instrText xml:space="preserve"> PAGEREF _Toc302030202 \h </w:instrText>
        </w:r>
        <w:r w:rsidR="00EE0622" w:rsidRPr="007A1905">
          <w:rPr>
            <w:webHidden/>
          </w:rPr>
        </w:r>
        <w:r w:rsidR="00EE0622" w:rsidRPr="007A1905">
          <w:rPr>
            <w:webHidden/>
          </w:rPr>
          <w:fldChar w:fldCharType="separate"/>
        </w:r>
        <w:r w:rsidR="009F5790" w:rsidRPr="007A1905">
          <w:rPr>
            <w:webHidden/>
          </w:rPr>
          <w:t>4</w:t>
        </w:r>
        <w:r w:rsidR="00EE0622" w:rsidRPr="007A1905">
          <w:rPr>
            <w:webHidden/>
          </w:rPr>
          <w:fldChar w:fldCharType="end"/>
        </w:r>
      </w:hyperlink>
    </w:p>
    <w:p w:rsidR="009F5790" w:rsidRPr="007A1905" w:rsidRDefault="005F0A2D" w:rsidP="007A1905">
      <w:pPr>
        <w:pStyle w:val="TOC2"/>
        <w:rPr>
          <w:bCs/>
        </w:rPr>
      </w:pPr>
      <w:hyperlink w:anchor="_Toc302030203" w:history="1">
        <w:r w:rsidR="009F5790" w:rsidRPr="007A1905">
          <w:rPr>
            <w:rStyle w:val="Hyperlink"/>
          </w:rPr>
          <w:t>4.1  Basic Flow</w:t>
        </w:r>
        <w:r w:rsidR="009F5790" w:rsidRPr="007A1905">
          <w:rPr>
            <w:webHidden/>
          </w:rPr>
          <w:tab/>
        </w:r>
        <w:r w:rsidR="006C089F">
          <w:rPr>
            <w:webHidden/>
          </w:rPr>
          <w:t xml:space="preserve">      </w:t>
        </w:r>
        <w:r w:rsidR="00E10D42">
          <w:rPr>
            <w:webHidden/>
          </w:rPr>
          <w:tab/>
        </w:r>
        <w:r w:rsidR="00E10D42">
          <w:rPr>
            <w:webHidden/>
          </w:rPr>
          <w:tab/>
        </w:r>
        <w:r w:rsidR="00E10D42">
          <w:rPr>
            <w:webHidden/>
          </w:rPr>
          <w:tab/>
        </w:r>
        <w:r w:rsidR="00E10D42">
          <w:rPr>
            <w:webHidden/>
          </w:rPr>
          <w:tab/>
        </w:r>
        <w:r w:rsidR="00E10D42">
          <w:rPr>
            <w:webHidden/>
          </w:rPr>
          <w:tab/>
        </w:r>
        <w:r w:rsidR="00E10D42">
          <w:rPr>
            <w:webHidden/>
          </w:rPr>
          <w:tab/>
        </w:r>
        <w:r w:rsidR="006C089F">
          <w:rPr>
            <w:webHidden/>
          </w:rPr>
          <w:t xml:space="preserve">  </w:t>
        </w:r>
        <w:r w:rsidR="00E10D42">
          <w:rPr>
            <w:webHidden/>
          </w:rPr>
          <w:t xml:space="preserve">  </w:t>
        </w:r>
        <w:r w:rsidR="00EE0622" w:rsidRPr="007A1905">
          <w:rPr>
            <w:webHidden/>
          </w:rPr>
          <w:fldChar w:fldCharType="begin"/>
        </w:r>
        <w:r w:rsidR="009F5790" w:rsidRPr="007A1905">
          <w:rPr>
            <w:webHidden/>
          </w:rPr>
          <w:instrText xml:space="preserve"> PAGEREF _Toc302030203 \h </w:instrText>
        </w:r>
        <w:r w:rsidR="00EE0622" w:rsidRPr="007A1905">
          <w:rPr>
            <w:webHidden/>
          </w:rPr>
        </w:r>
        <w:r w:rsidR="00EE0622" w:rsidRPr="007A1905">
          <w:rPr>
            <w:webHidden/>
          </w:rPr>
          <w:fldChar w:fldCharType="separate"/>
        </w:r>
        <w:r w:rsidR="009F5790" w:rsidRPr="007A1905">
          <w:rPr>
            <w:webHidden/>
          </w:rPr>
          <w:t>4</w:t>
        </w:r>
        <w:r w:rsidR="00EE0622" w:rsidRPr="007A1905">
          <w:rPr>
            <w:webHidden/>
          </w:rPr>
          <w:fldChar w:fldCharType="end"/>
        </w:r>
      </w:hyperlink>
    </w:p>
    <w:p w:rsidR="009F5790" w:rsidRPr="007A1905" w:rsidRDefault="005F0A2D" w:rsidP="007A1905">
      <w:pPr>
        <w:pStyle w:val="TOC2"/>
        <w:rPr>
          <w:bCs/>
        </w:rPr>
      </w:pPr>
      <w:hyperlink w:anchor="_Toc302030204" w:history="1">
        <w:r w:rsidR="009F5790" w:rsidRPr="007A1905">
          <w:rPr>
            <w:rStyle w:val="Hyperlink"/>
          </w:rPr>
          <w:t>4.2</w:t>
        </w:r>
        <w:r w:rsidR="009F5790" w:rsidRPr="007A1905">
          <w:rPr>
            <w:bCs/>
          </w:rPr>
          <w:tab/>
        </w:r>
        <w:r w:rsidR="009F5790" w:rsidRPr="007A1905">
          <w:rPr>
            <w:rStyle w:val="Hyperlink"/>
          </w:rPr>
          <w:t>Alternative Flows</w:t>
        </w:r>
        <w:r w:rsidR="00E10D42">
          <w:rPr>
            <w:rStyle w:val="Hyperlink"/>
          </w:rPr>
          <w:tab/>
        </w:r>
        <w:r w:rsidR="00E10D42">
          <w:rPr>
            <w:rStyle w:val="Hyperlink"/>
          </w:rPr>
          <w:tab/>
        </w:r>
        <w:r w:rsidR="00E10D42">
          <w:rPr>
            <w:rStyle w:val="Hyperlink"/>
          </w:rPr>
          <w:tab/>
        </w:r>
        <w:r w:rsidR="00E10D42">
          <w:rPr>
            <w:rStyle w:val="Hyperlink"/>
          </w:rPr>
          <w:tab/>
        </w:r>
        <w:r w:rsidR="00E10D42">
          <w:rPr>
            <w:rStyle w:val="Hyperlink"/>
          </w:rPr>
          <w:tab/>
        </w:r>
        <w:r w:rsidR="009F5790" w:rsidRPr="007A1905">
          <w:rPr>
            <w:webHidden/>
          </w:rPr>
          <w:tab/>
        </w:r>
        <w:r w:rsidR="00E10D42">
          <w:rPr>
            <w:webHidden/>
          </w:rPr>
          <w:t xml:space="preserve">    </w:t>
        </w:r>
        <w:r w:rsidR="00EE0622" w:rsidRPr="007A1905">
          <w:rPr>
            <w:webHidden/>
          </w:rPr>
          <w:fldChar w:fldCharType="begin"/>
        </w:r>
        <w:r w:rsidR="009F5790" w:rsidRPr="007A1905">
          <w:rPr>
            <w:webHidden/>
          </w:rPr>
          <w:instrText xml:space="preserve"> PAGEREF _Toc302030204 \h </w:instrText>
        </w:r>
        <w:r w:rsidR="00EE0622" w:rsidRPr="007A1905">
          <w:rPr>
            <w:webHidden/>
          </w:rPr>
        </w:r>
        <w:r w:rsidR="00EE0622" w:rsidRPr="007A1905">
          <w:rPr>
            <w:webHidden/>
          </w:rPr>
          <w:fldChar w:fldCharType="separate"/>
        </w:r>
        <w:r w:rsidR="009F5790" w:rsidRPr="007A1905">
          <w:rPr>
            <w:webHidden/>
          </w:rPr>
          <w:t>5</w:t>
        </w:r>
        <w:r w:rsidR="00EE0622" w:rsidRPr="007A1905">
          <w:rPr>
            <w:webHidden/>
          </w:rPr>
          <w:fldChar w:fldCharType="end"/>
        </w:r>
      </w:hyperlink>
    </w:p>
    <w:p w:rsidR="009F5790" w:rsidRDefault="005F0A2D" w:rsidP="007A1905">
      <w:pPr>
        <w:pStyle w:val="TOC2"/>
      </w:pPr>
      <w:hyperlink w:anchor="_Toc302030205" w:history="1">
        <w:r w:rsidR="009F5790" w:rsidRPr="007A1905">
          <w:rPr>
            <w:rStyle w:val="Hyperlink"/>
          </w:rPr>
          <w:t>4.2.1</w:t>
        </w:r>
        <w:r w:rsidR="009F5790" w:rsidRPr="007A1905">
          <w:rPr>
            <w:bCs/>
          </w:rPr>
          <w:tab/>
        </w:r>
        <w:r w:rsidR="009F5790" w:rsidRPr="007A1905">
          <w:rPr>
            <w:rStyle w:val="Hyperlink"/>
          </w:rPr>
          <w:t>Alternate Flow 1</w:t>
        </w:r>
        <w:r w:rsidR="009F5790" w:rsidRPr="007A1905">
          <w:rPr>
            <w:webHidden/>
          </w:rPr>
          <w:tab/>
        </w:r>
        <w:r w:rsidR="00E10D42">
          <w:rPr>
            <w:webHidden/>
          </w:rPr>
          <w:tab/>
        </w:r>
        <w:r w:rsidR="00E10D42">
          <w:rPr>
            <w:webHidden/>
          </w:rPr>
          <w:tab/>
        </w:r>
        <w:r w:rsidR="00E10D42">
          <w:rPr>
            <w:webHidden/>
          </w:rPr>
          <w:tab/>
        </w:r>
        <w:r w:rsidR="00E10D42">
          <w:rPr>
            <w:webHidden/>
          </w:rPr>
          <w:tab/>
        </w:r>
        <w:r w:rsidR="00E10D42">
          <w:rPr>
            <w:webHidden/>
          </w:rPr>
          <w:tab/>
          <w:t xml:space="preserve">     5</w:t>
        </w:r>
      </w:hyperlink>
    </w:p>
    <w:p w:rsidR="00EB49C7" w:rsidRPr="00EB49C7" w:rsidRDefault="00EB49C7" w:rsidP="00EB49C7">
      <w:r>
        <w:t xml:space="preserve">   4</w:t>
      </w:r>
      <w:r w:rsidR="00E10D42">
        <w:t xml:space="preserve">.2.1  Alternate Flow 2                                                                           </w:t>
      </w:r>
      <w:r>
        <w:t xml:space="preserve"> </w:t>
      </w:r>
      <w:r w:rsidR="00E10D42">
        <w:t xml:space="preserve">    </w:t>
      </w:r>
      <w:r>
        <w:t>5</w:t>
      </w:r>
    </w:p>
    <w:p w:rsidR="009F5790" w:rsidRPr="007A1905" w:rsidRDefault="005F0A2D" w:rsidP="007A1905">
      <w:pPr>
        <w:pStyle w:val="TOC2"/>
        <w:rPr>
          <w:bCs/>
        </w:rPr>
      </w:pPr>
      <w:hyperlink w:anchor="_Toc302030206" w:history="1">
        <w:r w:rsidR="009F5790" w:rsidRPr="007A1905">
          <w:rPr>
            <w:rStyle w:val="Hyperlink"/>
          </w:rPr>
          <w:t>4.3</w:t>
        </w:r>
        <w:r w:rsidR="009F5790" w:rsidRPr="007A1905">
          <w:rPr>
            <w:bCs/>
          </w:rPr>
          <w:tab/>
        </w:r>
        <w:r w:rsidR="00491369">
          <w:t xml:space="preserve">Exception Flows            </w:t>
        </w:r>
        <w:r w:rsidR="00E10D42">
          <w:t xml:space="preserve">                                                                    </w:t>
        </w:r>
        <w:r w:rsidR="00EE0622" w:rsidRPr="007A1905">
          <w:rPr>
            <w:webHidden/>
          </w:rPr>
          <w:fldChar w:fldCharType="begin"/>
        </w:r>
        <w:r w:rsidR="009F5790" w:rsidRPr="007A1905">
          <w:rPr>
            <w:webHidden/>
          </w:rPr>
          <w:instrText xml:space="preserve"> PAGEREF _Toc302030206 \h </w:instrText>
        </w:r>
        <w:r w:rsidR="00EE0622" w:rsidRPr="007A1905">
          <w:rPr>
            <w:webHidden/>
          </w:rPr>
        </w:r>
        <w:r w:rsidR="00EE0622" w:rsidRPr="007A1905">
          <w:rPr>
            <w:webHidden/>
          </w:rPr>
          <w:fldChar w:fldCharType="separate"/>
        </w:r>
        <w:r w:rsidR="009F5790" w:rsidRPr="007A1905">
          <w:rPr>
            <w:webHidden/>
          </w:rPr>
          <w:t>6</w:t>
        </w:r>
        <w:r w:rsidR="00EE0622" w:rsidRPr="007A1905">
          <w:rPr>
            <w:webHidden/>
          </w:rPr>
          <w:fldChar w:fldCharType="end"/>
        </w:r>
      </w:hyperlink>
      <w:r w:rsidR="0017477B" w:rsidRPr="007A1905">
        <w:tab/>
      </w:r>
    </w:p>
    <w:p w:rsidR="009F5790" w:rsidRDefault="005F0A2D" w:rsidP="007A1905">
      <w:pPr>
        <w:pStyle w:val="TOC2"/>
      </w:pPr>
      <w:hyperlink w:anchor="_Toc302030207" w:history="1">
        <w:r w:rsidR="009F5790" w:rsidRPr="007A1905">
          <w:rPr>
            <w:rStyle w:val="Hyperlink"/>
          </w:rPr>
          <w:t>4.3.1</w:t>
        </w:r>
        <w:r w:rsidR="009F5790" w:rsidRPr="007A1905">
          <w:rPr>
            <w:bCs/>
          </w:rPr>
          <w:tab/>
        </w:r>
        <w:r w:rsidR="00491369">
          <w:t>Exception Flow  1</w:t>
        </w:r>
        <w:r w:rsidR="009F5790" w:rsidRPr="007A1905">
          <w:rPr>
            <w:webHidden/>
          </w:rPr>
          <w:tab/>
        </w:r>
        <w:r w:rsidR="00E10D42">
          <w:rPr>
            <w:webHidden/>
          </w:rPr>
          <w:t xml:space="preserve">                                                                     </w:t>
        </w:r>
        <w:r w:rsidR="00EE0622" w:rsidRPr="007A1905">
          <w:rPr>
            <w:webHidden/>
          </w:rPr>
          <w:fldChar w:fldCharType="begin"/>
        </w:r>
        <w:r w:rsidR="009F5790" w:rsidRPr="007A1905">
          <w:rPr>
            <w:webHidden/>
          </w:rPr>
          <w:instrText xml:space="preserve"> PAGEREF _Toc302030207 \h </w:instrText>
        </w:r>
        <w:r w:rsidR="00EE0622" w:rsidRPr="007A1905">
          <w:rPr>
            <w:webHidden/>
          </w:rPr>
        </w:r>
        <w:r w:rsidR="00EE0622" w:rsidRPr="007A1905">
          <w:rPr>
            <w:webHidden/>
          </w:rPr>
          <w:fldChar w:fldCharType="separate"/>
        </w:r>
        <w:r w:rsidR="009F5790" w:rsidRPr="007A1905">
          <w:rPr>
            <w:webHidden/>
          </w:rPr>
          <w:t>6</w:t>
        </w:r>
        <w:r w:rsidR="00EE0622" w:rsidRPr="007A1905">
          <w:rPr>
            <w:webHidden/>
          </w:rPr>
          <w:fldChar w:fldCharType="end"/>
        </w:r>
      </w:hyperlink>
    </w:p>
    <w:p w:rsidR="00491369" w:rsidRDefault="00491369" w:rsidP="00491369">
      <w:pPr>
        <w:pStyle w:val="TOC2"/>
        <w:ind w:left="0"/>
      </w:pPr>
      <w:r>
        <w:t xml:space="preserve">   </w:t>
      </w:r>
      <w:hyperlink w:anchor="_Toc302030207" w:history="1">
        <w:r>
          <w:rPr>
            <w:rStyle w:val="Hyperlink"/>
          </w:rPr>
          <w:t>4.3.2</w:t>
        </w:r>
        <w:r w:rsidRPr="007A1905">
          <w:rPr>
            <w:bCs/>
          </w:rPr>
          <w:tab/>
        </w:r>
        <w:r>
          <w:t>Exception Flow  2</w:t>
        </w:r>
        <w:r w:rsidRPr="007A1905">
          <w:rPr>
            <w:webHidden/>
          </w:rPr>
          <w:tab/>
        </w:r>
        <w:r w:rsidR="00E10D42">
          <w:rPr>
            <w:webHidden/>
          </w:rPr>
          <w:t xml:space="preserve">                                                                     </w:t>
        </w:r>
        <w:r w:rsidR="00EE0622" w:rsidRPr="007A1905">
          <w:rPr>
            <w:webHidden/>
          </w:rPr>
          <w:fldChar w:fldCharType="begin"/>
        </w:r>
        <w:r w:rsidRPr="007A1905">
          <w:rPr>
            <w:webHidden/>
          </w:rPr>
          <w:instrText xml:space="preserve"> PAGEREF _Toc302030207 \h </w:instrText>
        </w:r>
        <w:r w:rsidR="00EE0622" w:rsidRPr="007A1905">
          <w:rPr>
            <w:webHidden/>
          </w:rPr>
        </w:r>
        <w:r w:rsidR="00EE0622" w:rsidRPr="007A1905">
          <w:rPr>
            <w:webHidden/>
          </w:rPr>
          <w:fldChar w:fldCharType="separate"/>
        </w:r>
        <w:r w:rsidRPr="007A1905">
          <w:rPr>
            <w:webHidden/>
          </w:rPr>
          <w:t>6</w:t>
        </w:r>
        <w:r w:rsidR="00EE0622" w:rsidRPr="007A1905">
          <w:rPr>
            <w:webHidden/>
          </w:rPr>
          <w:fldChar w:fldCharType="end"/>
        </w:r>
      </w:hyperlink>
    </w:p>
    <w:p w:rsidR="00491369" w:rsidRDefault="00491369" w:rsidP="00491369">
      <w:pPr>
        <w:pStyle w:val="TOC2"/>
        <w:ind w:left="0"/>
      </w:pPr>
      <w:r>
        <w:t xml:space="preserve">  </w:t>
      </w:r>
      <w:hyperlink w:anchor="_Toc302030207" w:history="1">
        <w:r>
          <w:rPr>
            <w:rStyle w:val="Hyperlink"/>
          </w:rPr>
          <w:t>4.3.3</w:t>
        </w:r>
        <w:r w:rsidRPr="007A1905">
          <w:rPr>
            <w:bCs/>
          </w:rPr>
          <w:tab/>
        </w:r>
        <w:r>
          <w:t>Exception Flow  3</w:t>
        </w:r>
        <w:r w:rsidRPr="007A1905">
          <w:rPr>
            <w:webHidden/>
          </w:rPr>
          <w:tab/>
        </w:r>
        <w:r w:rsidR="00E10D42">
          <w:rPr>
            <w:webHidden/>
          </w:rPr>
          <w:t xml:space="preserve">                                                                     </w:t>
        </w:r>
        <w:r w:rsidR="00EE0622" w:rsidRPr="007A1905">
          <w:rPr>
            <w:webHidden/>
          </w:rPr>
          <w:fldChar w:fldCharType="begin"/>
        </w:r>
        <w:r w:rsidRPr="007A1905">
          <w:rPr>
            <w:webHidden/>
          </w:rPr>
          <w:instrText xml:space="preserve"> PAGEREF _Toc302030207 \h </w:instrText>
        </w:r>
        <w:r w:rsidR="00EE0622" w:rsidRPr="007A1905">
          <w:rPr>
            <w:webHidden/>
          </w:rPr>
        </w:r>
        <w:r w:rsidR="00EE0622" w:rsidRPr="007A1905">
          <w:rPr>
            <w:webHidden/>
          </w:rPr>
          <w:fldChar w:fldCharType="separate"/>
        </w:r>
        <w:r w:rsidRPr="007A1905">
          <w:rPr>
            <w:webHidden/>
          </w:rPr>
          <w:t>6</w:t>
        </w:r>
        <w:r w:rsidR="00EE0622" w:rsidRPr="007A1905">
          <w:rPr>
            <w:webHidden/>
          </w:rPr>
          <w:fldChar w:fldCharType="end"/>
        </w:r>
      </w:hyperlink>
    </w:p>
    <w:p w:rsidR="00491369" w:rsidRDefault="00491369" w:rsidP="00491369">
      <w:pPr>
        <w:pStyle w:val="TOC2"/>
        <w:ind w:left="0"/>
      </w:pPr>
      <w:r>
        <w:t xml:space="preserve">  </w:t>
      </w:r>
      <w:hyperlink w:anchor="_Toc302030207" w:history="1">
        <w:r>
          <w:rPr>
            <w:rStyle w:val="Hyperlink"/>
          </w:rPr>
          <w:t>4.3.4</w:t>
        </w:r>
        <w:r w:rsidRPr="007A1905">
          <w:rPr>
            <w:bCs/>
          </w:rPr>
          <w:tab/>
        </w:r>
        <w:r>
          <w:t>Exception Flow  4</w:t>
        </w:r>
        <w:r w:rsidRPr="007A1905">
          <w:rPr>
            <w:webHidden/>
          </w:rPr>
          <w:tab/>
        </w:r>
      </w:hyperlink>
      <w:r w:rsidR="00E10D42">
        <w:t xml:space="preserve">                                                                     </w:t>
      </w:r>
      <w:r>
        <w:t>7</w:t>
      </w:r>
    </w:p>
    <w:p w:rsidR="00491369" w:rsidRDefault="00491369" w:rsidP="00491369">
      <w:pPr>
        <w:pStyle w:val="TOC2"/>
        <w:ind w:left="0"/>
      </w:pPr>
      <w:r>
        <w:t xml:space="preserve"> </w:t>
      </w:r>
      <w:hyperlink w:anchor="_Toc302030207" w:history="1">
        <w:r>
          <w:rPr>
            <w:rStyle w:val="Hyperlink"/>
          </w:rPr>
          <w:t>4.3.5</w:t>
        </w:r>
        <w:r w:rsidRPr="007A1905">
          <w:rPr>
            <w:bCs/>
          </w:rPr>
          <w:tab/>
        </w:r>
        <w:r>
          <w:t>Exception Flow  5</w:t>
        </w:r>
        <w:r w:rsidRPr="007A1905">
          <w:rPr>
            <w:webHidden/>
          </w:rPr>
          <w:tab/>
        </w:r>
      </w:hyperlink>
      <w:r w:rsidR="00E10D42">
        <w:t xml:space="preserve">                                                                     </w:t>
      </w:r>
      <w:r>
        <w:t>7</w:t>
      </w:r>
    </w:p>
    <w:p w:rsidR="00491369" w:rsidRPr="00491369" w:rsidRDefault="00491369" w:rsidP="00491369"/>
    <w:p w:rsidR="009F5790" w:rsidRPr="007A1905" w:rsidRDefault="005F0A2D" w:rsidP="007A1905">
      <w:pPr>
        <w:pStyle w:val="TOC1"/>
        <w:rPr>
          <w:b/>
          <w:bCs/>
          <w:iCs/>
        </w:rPr>
      </w:pPr>
      <w:hyperlink w:anchor="_Toc302030208" w:history="1">
        <w:r w:rsidR="009F5790" w:rsidRPr="007A1905">
          <w:rPr>
            <w:rStyle w:val="Hyperlink"/>
          </w:rPr>
          <w:t>5.</w:t>
        </w:r>
        <w:r w:rsidR="009F5790" w:rsidRPr="007A1905">
          <w:rPr>
            <w:b/>
            <w:bCs/>
            <w:iCs/>
          </w:rPr>
          <w:tab/>
        </w:r>
        <w:r w:rsidR="009F5790" w:rsidRPr="007A1905">
          <w:rPr>
            <w:rStyle w:val="Hyperlink"/>
          </w:rPr>
          <w:t>Post Conditions</w:t>
        </w:r>
        <w:r w:rsidR="009F5790" w:rsidRPr="007A1905">
          <w:rPr>
            <w:webHidden/>
          </w:rPr>
          <w:tab/>
        </w:r>
      </w:hyperlink>
      <w:r w:rsidR="00491369">
        <w:t xml:space="preserve">             </w:t>
      </w:r>
      <w:r w:rsidR="00E10D42">
        <w:t xml:space="preserve">                                                                     </w:t>
      </w:r>
      <w:r w:rsidR="00491369">
        <w:t>8</w:t>
      </w:r>
    </w:p>
    <w:p w:rsidR="009F5790" w:rsidRPr="007A1905" w:rsidRDefault="005F0A2D" w:rsidP="007A1905">
      <w:pPr>
        <w:pStyle w:val="TOC1"/>
        <w:rPr>
          <w:b/>
          <w:bCs/>
          <w:iCs/>
        </w:rPr>
      </w:pPr>
      <w:hyperlink w:anchor="_Toc302030209" w:history="1">
        <w:r w:rsidR="009F5790" w:rsidRPr="007A1905">
          <w:rPr>
            <w:rStyle w:val="Hyperlink"/>
          </w:rPr>
          <w:t>6.</w:t>
        </w:r>
        <w:r w:rsidR="009F5790" w:rsidRPr="007A1905">
          <w:rPr>
            <w:b/>
            <w:bCs/>
            <w:iCs/>
          </w:rPr>
          <w:tab/>
        </w:r>
        <w:r w:rsidR="009F5790" w:rsidRPr="007A1905">
          <w:rPr>
            <w:rStyle w:val="Hyperlink"/>
          </w:rPr>
          <w:t>Special Requirements</w:t>
        </w:r>
        <w:r w:rsidR="00E10D42">
          <w:rPr>
            <w:rStyle w:val="Hyperlink"/>
          </w:rPr>
          <w:t xml:space="preserve">                          </w:t>
        </w:r>
        <w:r w:rsidR="009F5790" w:rsidRPr="007A1905">
          <w:rPr>
            <w:webHidden/>
          </w:rPr>
          <w:tab/>
        </w:r>
      </w:hyperlink>
      <w:r w:rsidR="00E10D42">
        <w:t xml:space="preserve">                                            </w:t>
      </w:r>
      <w:r w:rsidR="00491369">
        <w:t>8</w:t>
      </w:r>
    </w:p>
    <w:p w:rsidR="009F5790" w:rsidRPr="007A1905" w:rsidRDefault="005F0A2D" w:rsidP="007A1905">
      <w:pPr>
        <w:pStyle w:val="TOC1"/>
        <w:rPr>
          <w:b/>
          <w:bCs/>
          <w:iCs/>
        </w:rPr>
      </w:pPr>
      <w:hyperlink w:anchor="_Toc302030212" w:history="1">
        <w:r w:rsidR="00491369">
          <w:rPr>
            <w:rStyle w:val="Hyperlink"/>
          </w:rPr>
          <w:t>7</w:t>
        </w:r>
        <w:r w:rsidR="009F5790" w:rsidRPr="007A1905">
          <w:rPr>
            <w:rStyle w:val="Hyperlink"/>
          </w:rPr>
          <w:t>.</w:t>
        </w:r>
        <w:r w:rsidR="009F5790" w:rsidRPr="007A1905">
          <w:rPr>
            <w:b/>
            <w:bCs/>
            <w:iCs/>
          </w:rPr>
          <w:tab/>
        </w:r>
        <w:r w:rsidR="009F5790" w:rsidRPr="007A1905">
          <w:rPr>
            <w:rStyle w:val="Hyperlink"/>
          </w:rPr>
          <w:t>Business Rules</w:t>
        </w:r>
        <w:r w:rsidR="009F5790" w:rsidRPr="007A1905">
          <w:rPr>
            <w:webHidden/>
          </w:rPr>
          <w:tab/>
        </w:r>
      </w:hyperlink>
      <w:r w:rsidR="00491369">
        <w:t xml:space="preserve">             </w:t>
      </w:r>
      <w:r w:rsidR="00E10D42">
        <w:t xml:space="preserve">                                                                      </w:t>
      </w:r>
      <w:r w:rsidR="00491369">
        <w:t>9</w:t>
      </w:r>
    </w:p>
    <w:p w:rsidR="009F5790" w:rsidRPr="007A1905" w:rsidRDefault="005F0A2D" w:rsidP="007A1905">
      <w:pPr>
        <w:pStyle w:val="TOC1"/>
        <w:rPr>
          <w:b/>
          <w:bCs/>
          <w:iCs/>
        </w:rPr>
      </w:pPr>
      <w:hyperlink w:anchor="_Toc302030213" w:history="1">
        <w:r w:rsidR="00491369">
          <w:rPr>
            <w:rStyle w:val="Hyperlink"/>
          </w:rPr>
          <w:t>8</w:t>
        </w:r>
        <w:r w:rsidR="009F5790" w:rsidRPr="007A1905">
          <w:rPr>
            <w:rStyle w:val="Hyperlink"/>
          </w:rPr>
          <w:t>.</w:t>
        </w:r>
        <w:r w:rsidR="009F5790" w:rsidRPr="007A1905">
          <w:rPr>
            <w:b/>
            <w:bCs/>
            <w:iCs/>
          </w:rPr>
          <w:tab/>
        </w:r>
        <w:r w:rsidR="009F5790" w:rsidRPr="007A1905">
          <w:rPr>
            <w:rStyle w:val="Hyperlink"/>
          </w:rPr>
          <w:t>Diagrams</w:t>
        </w:r>
        <w:r w:rsidR="009F5790" w:rsidRPr="007A1905">
          <w:rPr>
            <w:webHidden/>
          </w:rPr>
          <w:tab/>
        </w:r>
      </w:hyperlink>
      <w:r w:rsidR="00E10D42">
        <w:t xml:space="preserve">                                                                                 </w:t>
      </w:r>
      <w:r w:rsidR="00491369">
        <w:t>10</w:t>
      </w:r>
    </w:p>
    <w:p w:rsidR="009F5790" w:rsidRPr="007A1905" w:rsidRDefault="005F0A2D" w:rsidP="007A1905">
      <w:pPr>
        <w:pStyle w:val="TOC2"/>
        <w:rPr>
          <w:bCs/>
        </w:rPr>
      </w:pPr>
      <w:hyperlink w:anchor="_Toc302030214" w:history="1">
        <w:r w:rsidR="009F5790" w:rsidRPr="007A1905">
          <w:rPr>
            <w:rStyle w:val="Hyperlink"/>
          </w:rPr>
          <w:t>Use Case Diagram</w:t>
        </w:r>
        <w:r w:rsidR="009F5790" w:rsidRPr="007A1905">
          <w:rPr>
            <w:webHidden/>
          </w:rPr>
          <w:tab/>
        </w:r>
      </w:hyperlink>
      <w:r w:rsidR="00E10D42">
        <w:t xml:space="preserve">                                                                                 </w:t>
      </w:r>
      <w:r w:rsidR="00491369">
        <w:t>10</w:t>
      </w:r>
    </w:p>
    <w:p w:rsidR="009F5790" w:rsidRPr="007A1905" w:rsidRDefault="005F0A2D" w:rsidP="007A1905">
      <w:pPr>
        <w:pStyle w:val="TOC1"/>
        <w:rPr>
          <w:b/>
          <w:bCs/>
          <w:iCs/>
        </w:rPr>
      </w:pPr>
      <w:hyperlink w:anchor="_Toc302030216" w:history="1">
        <w:r w:rsidR="00491369">
          <w:rPr>
            <w:rStyle w:val="Hyperlink"/>
          </w:rPr>
          <w:t>9</w:t>
        </w:r>
        <w:r w:rsidR="009F5790" w:rsidRPr="007A1905">
          <w:rPr>
            <w:rStyle w:val="Hyperlink"/>
          </w:rPr>
          <w:t>.</w:t>
        </w:r>
        <w:r w:rsidR="009F5790" w:rsidRPr="007A1905">
          <w:rPr>
            <w:b/>
            <w:bCs/>
            <w:iCs/>
          </w:rPr>
          <w:tab/>
        </w:r>
        <w:r w:rsidR="009F5790" w:rsidRPr="007A1905">
          <w:rPr>
            <w:rStyle w:val="Hyperlink"/>
          </w:rPr>
          <w:t>Scenarios</w:t>
        </w:r>
        <w:r w:rsidR="009F5790" w:rsidRPr="007A1905">
          <w:rPr>
            <w:webHidden/>
          </w:rPr>
          <w:tab/>
        </w:r>
        <w:r w:rsidR="00E10D42">
          <w:rPr>
            <w:webHidden/>
          </w:rPr>
          <w:t xml:space="preserve">                                                                                 </w:t>
        </w:r>
        <w:r w:rsidR="00EE0622" w:rsidRPr="007A1905">
          <w:rPr>
            <w:webHidden/>
          </w:rPr>
          <w:fldChar w:fldCharType="begin"/>
        </w:r>
        <w:r w:rsidR="009F5790" w:rsidRPr="007A1905">
          <w:rPr>
            <w:webHidden/>
          </w:rPr>
          <w:instrText xml:space="preserve"> PAGEREF _Toc302030216 \h </w:instrText>
        </w:r>
        <w:r w:rsidR="00EE0622" w:rsidRPr="007A1905">
          <w:rPr>
            <w:webHidden/>
          </w:rPr>
        </w:r>
        <w:r w:rsidR="00EE0622" w:rsidRPr="007A1905">
          <w:rPr>
            <w:webHidden/>
          </w:rPr>
          <w:fldChar w:fldCharType="separate"/>
        </w:r>
        <w:r w:rsidR="009F5790" w:rsidRPr="007A1905">
          <w:rPr>
            <w:webHidden/>
          </w:rPr>
          <w:t>1</w:t>
        </w:r>
        <w:r w:rsidR="00EE0622" w:rsidRPr="007A1905">
          <w:rPr>
            <w:webHidden/>
          </w:rPr>
          <w:fldChar w:fldCharType="end"/>
        </w:r>
      </w:hyperlink>
      <w:r w:rsidR="00491369">
        <w:t>1</w:t>
      </w:r>
    </w:p>
    <w:p w:rsidR="009F5790" w:rsidRPr="007A1905" w:rsidRDefault="005F0A2D" w:rsidP="007A1905">
      <w:pPr>
        <w:pStyle w:val="TOC2"/>
        <w:rPr>
          <w:bCs/>
        </w:rPr>
      </w:pPr>
      <w:hyperlink w:anchor="_Toc302030217" w:history="1">
        <w:r w:rsidR="009F5790" w:rsidRPr="007A1905">
          <w:rPr>
            <w:rStyle w:val="Hyperlink"/>
          </w:rPr>
          <w:t>Success Scenarios</w:t>
        </w:r>
        <w:r w:rsidR="009F5790" w:rsidRPr="007A1905">
          <w:rPr>
            <w:webHidden/>
          </w:rPr>
          <w:tab/>
        </w:r>
        <w:r w:rsidR="00E10D42">
          <w:rPr>
            <w:webHidden/>
          </w:rPr>
          <w:t xml:space="preserve">                                                                                 </w:t>
        </w:r>
        <w:r w:rsidR="00EE0622" w:rsidRPr="007A1905">
          <w:rPr>
            <w:webHidden/>
          </w:rPr>
          <w:fldChar w:fldCharType="begin"/>
        </w:r>
        <w:r w:rsidR="009F5790" w:rsidRPr="007A1905">
          <w:rPr>
            <w:webHidden/>
          </w:rPr>
          <w:instrText xml:space="preserve"> PAGEREF _Toc302030217 \h </w:instrText>
        </w:r>
        <w:r w:rsidR="00EE0622" w:rsidRPr="007A1905">
          <w:rPr>
            <w:webHidden/>
          </w:rPr>
        </w:r>
        <w:r w:rsidR="00EE0622" w:rsidRPr="007A1905">
          <w:rPr>
            <w:webHidden/>
          </w:rPr>
          <w:fldChar w:fldCharType="separate"/>
        </w:r>
        <w:r w:rsidR="009F5790" w:rsidRPr="007A1905">
          <w:rPr>
            <w:webHidden/>
          </w:rPr>
          <w:t>1</w:t>
        </w:r>
        <w:r w:rsidR="00EE0622" w:rsidRPr="007A1905">
          <w:rPr>
            <w:webHidden/>
          </w:rPr>
          <w:fldChar w:fldCharType="end"/>
        </w:r>
      </w:hyperlink>
      <w:r w:rsidR="00491369">
        <w:t>1</w:t>
      </w:r>
    </w:p>
    <w:p w:rsidR="009F5790" w:rsidRPr="007A1905" w:rsidRDefault="005F0A2D" w:rsidP="007A1905">
      <w:pPr>
        <w:pStyle w:val="TOC2"/>
        <w:rPr>
          <w:bCs/>
        </w:rPr>
      </w:pPr>
      <w:hyperlink w:anchor="_Toc302030218" w:history="1">
        <w:r w:rsidR="009F5790" w:rsidRPr="007A1905">
          <w:rPr>
            <w:rStyle w:val="Hyperlink"/>
          </w:rPr>
          <w:t>Failure Scenarios</w:t>
        </w:r>
        <w:r w:rsidR="009F5790" w:rsidRPr="007A1905">
          <w:rPr>
            <w:webHidden/>
          </w:rPr>
          <w:tab/>
        </w:r>
        <w:r w:rsidR="00E10D42">
          <w:rPr>
            <w:webHidden/>
          </w:rPr>
          <w:t xml:space="preserve">                                                                                 </w:t>
        </w:r>
        <w:r w:rsidR="00EE0622" w:rsidRPr="007A1905">
          <w:rPr>
            <w:webHidden/>
          </w:rPr>
          <w:fldChar w:fldCharType="begin"/>
        </w:r>
        <w:r w:rsidR="009F5790" w:rsidRPr="007A1905">
          <w:rPr>
            <w:webHidden/>
          </w:rPr>
          <w:instrText xml:space="preserve"> PAGEREF _Toc302030218 \h </w:instrText>
        </w:r>
        <w:r w:rsidR="00EE0622" w:rsidRPr="007A1905">
          <w:rPr>
            <w:webHidden/>
          </w:rPr>
        </w:r>
        <w:r w:rsidR="00EE0622" w:rsidRPr="007A1905">
          <w:rPr>
            <w:webHidden/>
          </w:rPr>
          <w:fldChar w:fldCharType="separate"/>
        </w:r>
        <w:r w:rsidR="009F5790" w:rsidRPr="007A1905">
          <w:rPr>
            <w:webHidden/>
          </w:rPr>
          <w:t>1</w:t>
        </w:r>
        <w:r w:rsidR="00EE0622" w:rsidRPr="007A1905">
          <w:rPr>
            <w:webHidden/>
          </w:rPr>
          <w:fldChar w:fldCharType="end"/>
        </w:r>
      </w:hyperlink>
      <w:r w:rsidR="00491369">
        <w:t>1</w:t>
      </w:r>
    </w:p>
    <w:p w:rsidR="009F5790" w:rsidRPr="007A1905" w:rsidRDefault="005F0A2D" w:rsidP="007A1905">
      <w:pPr>
        <w:pStyle w:val="TOC1"/>
        <w:rPr>
          <w:b/>
          <w:bCs/>
          <w:iCs/>
        </w:rPr>
      </w:pPr>
      <w:hyperlink w:anchor="_Toc302030219" w:history="1">
        <w:r w:rsidR="00491369">
          <w:rPr>
            <w:rStyle w:val="Hyperlink"/>
          </w:rPr>
          <w:t>10</w:t>
        </w:r>
        <w:r w:rsidR="009F5790" w:rsidRPr="007A1905">
          <w:rPr>
            <w:rStyle w:val="Hyperlink"/>
          </w:rPr>
          <w:t>.</w:t>
        </w:r>
        <w:r w:rsidR="009F5790" w:rsidRPr="007A1905">
          <w:rPr>
            <w:b/>
            <w:bCs/>
            <w:iCs/>
          </w:rPr>
          <w:tab/>
        </w:r>
        <w:r w:rsidR="009F5790" w:rsidRPr="007A1905">
          <w:rPr>
            <w:rStyle w:val="Hyperlink"/>
          </w:rPr>
          <w:t>Issues</w:t>
        </w:r>
        <w:r w:rsidR="009F5790" w:rsidRPr="007A1905">
          <w:rPr>
            <w:webHidden/>
          </w:rPr>
          <w:tab/>
        </w:r>
        <w:r w:rsidR="00E10D42">
          <w:rPr>
            <w:webHidden/>
          </w:rPr>
          <w:t xml:space="preserve">                                                                                              </w:t>
        </w:r>
        <w:r w:rsidR="00EE0622" w:rsidRPr="007A1905">
          <w:rPr>
            <w:webHidden/>
          </w:rPr>
          <w:fldChar w:fldCharType="begin"/>
        </w:r>
        <w:r w:rsidR="009F5790" w:rsidRPr="007A1905">
          <w:rPr>
            <w:webHidden/>
          </w:rPr>
          <w:instrText xml:space="preserve"> PAGEREF _Toc302030219 \h </w:instrText>
        </w:r>
        <w:r w:rsidR="00EE0622" w:rsidRPr="007A1905">
          <w:rPr>
            <w:webHidden/>
          </w:rPr>
        </w:r>
        <w:r w:rsidR="00EE0622" w:rsidRPr="007A1905">
          <w:rPr>
            <w:webHidden/>
          </w:rPr>
          <w:fldChar w:fldCharType="separate"/>
        </w:r>
        <w:r w:rsidR="009F5790" w:rsidRPr="007A1905">
          <w:rPr>
            <w:webHidden/>
          </w:rPr>
          <w:t>1</w:t>
        </w:r>
        <w:r w:rsidR="00EE0622" w:rsidRPr="007A1905">
          <w:rPr>
            <w:webHidden/>
          </w:rPr>
          <w:fldChar w:fldCharType="end"/>
        </w:r>
      </w:hyperlink>
      <w:r w:rsidR="00491369">
        <w:t>1</w:t>
      </w:r>
    </w:p>
    <w:p w:rsidR="009F5790" w:rsidRPr="007A1905" w:rsidRDefault="005F0A2D" w:rsidP="007A1905">
      <w:pPr>
        <w:pStyle w:val="TOC1"/>
        <w:rPr>
          <w:rStyle w:val="Hyperlink"/>
        </w:rPr>
      </w:pPr>
      <w:hyperlink w:anchor="_Toc302030223" w:history="1">
        <w:r w:rsidR="00491369">
          <w:rPr>
            <w:rStyle w:val="Hyperlink"/>
          </w:rPr>
          <w:t>11</w:t>
        </w:r>
        <w:r w:rsidR="009F5790" w:rsidRPr="007A1905">
          <w:rPr>
            <w:rStyle w:val="Hyperlink"/>
          </w:rPr>
          <w:t>.</w:t>
        </w:r>
        <w:r w:rsidR="009F5790" w:rsidRPr="007A1905">
          <w:rPr>
            <w:b/>
            <w:bCs/>
            <w:iCs/>
          </w:rPr>
          <w:tab/>
        </w:r>
        <w:r w:rsidR="009F5790" w:rsidRPr="007A1905">
          <w:rPr>
            <w:rStyle w:val="Hyperlink"/>
          </w:rPr>
          <w:t>Assumptions</w:t>
        </w:r>
        <w:r w:rsidR="009F5790" w:rsidRPr="007A1905">
          <w:rPr>
            <w:webHidden/>
          </w:rPr>
          <w:tab/>
        </w:r>
        <w:r w:rsidR="00E10D42">
          <w:rPr>
            <w:webHidden/>
          </w:rPr>
          <w:t xml:space="preserve">                                                                                 </w:t>
        </w:r>
        <w:r w:rsidR="00EE0622" w:rsidRPr="007A1905">
          <w:rPr>
            <w:webHidden/>
          </w:rPr>
          <w:fldChar w:fldCharType="begin"/>
        </w:r>
        <w:r w:rsidR="009F5790" w:rsidRPr="007A1905">
          <w:rPr>
            <w:webHidden/>
          </w:rPr>
          <w:instrText xml:space="preserve"> PAGEREF _Toc302030223 \h </w:instrText>
        </w:r>
        <w:r w:rsidR="00EE0622" w:rsidRPr="007A1905">
          <w:rPr>
            <w:webHidden/>
          </w:rPr>
        </w:r>
        <w:r w:rsidR="00EE0622" w:rsidRPr="007A1905">
          <w:rPr>
            <w:webHidden/>
          </w:rPr>
          <w:fldChar w:fldCharType="separate"/>
        </w:r>
        <w:r w:rsidR="009F5790" w:rsidRPr="007A1905">
          <w:rPr>
            <w:webHidden/>
          </w:rPr>
          <w:t>11</w:t>
        </w:r>
        <w:r w:rsidR="00EE0622" w:rsidRPr="007A1905">
          <w:rPr>
            <w:webHidden/>
          </w:rPr>
          <w:fldChar w:fldCharType="end"/>
        </w:r>
      </w:hyperlink>
    </w:p>
    <w:p w:rsidR="009F5790" w:rsidRPr="007A1905" w:rsidRDefault="009F5790" w:rsidP="007A1905">
      <w:r w:rsidRPr="007A1905">
        <w:t>REVISION HISTORY OF THE</w:t>
      </w:r>
      <w:r w:rsidR="00E10D42">
        <w:t xml:space="preserve"> WORK PRODUCT…………………     </w:t>
      </w:r>
      <w:r w:rsidR="00EB49C7">
        <w:t xml:space="preserve"> 11</w:t>
      </w:r>
    </w:p>
    <w:p w:rsidR="009F5790" w:rsidRPr="00F42082" w:rsidRDefault="00EE0622" w:rsidP="007A1905">
      <w:r w:rsidRPr="007A1905">
        <w:fldChar w:fldCharType="end"/>
      </w:r>
    </w:p>
    <w:p w:rsidR="009F5790" w:rsidRPr="009F5790" w:rsidRDefault="009F5790" w:rsidP="007A1905"/>
    <w:p w:rsidR="009F5790" w:rsidRPr="009F5790" w:rsidRDefault="009F5790" w:rsidP="007A1905"/>
    <w:p w:rsidR="009F5790" w:rsidRPr="009F5790" w:rsidRDefault="009F5790" w:rsidP="007A1905"/>
    <w:p w:rsidR="009F5790" w:rsidRPr="009F5790" w:rsidRDefault="009F5790" w:rsidP="007A1905"/>
    <w:p w:rsidR="009F5790" w:rsidRPr="009F5790" w:rsidRDefault="009F5790" w:rsidP="007A1905"/>
    <w:p w:rsidR="009F5790" w:rsidRPr="009F5790" w:rsidRDefault="009F5790" w:rsidP="007A1905"/>
    <w:p w:rsidR="009F5790" w:rsidRPr="007A1905" w:rsidRDefault="009F5790" w:rsidP="006C089F">
      <w:pPr>
        <w:pStyle w:val="StyleHeading1H1Mainheading1Heading1Heading10Head1h1Sec"/>
        <w:ind w:left="0"/>
      </w:pPr>
      <w:bookmarkStart w:id="0" w:name="_Toc144299909"/>
      <w:bookmarkStart w:id="1" w:name="_Toc145124997"/>
      <w:bookmarkStart w:id="2" w:name="_Toc165439502"/>
      <w:bookmarkStart w:id="3" w:name="_Toc186019611"/>
      <w:bookmarkStart w:id="4" w:name="_Toc302030199"/>
      <w:r w:rsidRPr="007A1905">
        <w:t xml:space="preserve">Use Case Name: </w:t>
      </w:r>
      <w:bookmarkEnd w:id="0"/>
      <w:bookmarkEnd w:id="1"/>
      <w:bookmarkEnd w:id="2"/>
      <w:bookmarkEnd w:id="3"/>
      <w:bookmarkEnd w:id="4"/>
      <w:r w:rsidR="00763779" w:rsidRPr="007A1905">
        <w:t>online banking</w:t>
      </w:r>
      <w:r w:rsidR="002732CE" w:rsidRPr="007A1905">
        <w:t xml:space="preserve"> system</w:t>
      </w:r>
    </w:p>
    <w:p w:rsidR="009F5790" w:rsidRPr="00491369" w:rsidRDefault="009F5790" w:rsidP="007A1905">
      <w:pPr>
        <w:pStyle w:val="BodyText"/>
        <w:rPr>
          <w:rFonts w:ascii="Times" w:hAnsi="Times"/>
          <w:sz w:val="24"/>
          <w:szCs w:val="24"/>
        </w:rPr>
      </w:pPr>
      <w:r w:rsidRPr="00491369">
        <w:rPr>
          <w:rFonts w:ascii="Times" w:hAnsi="Times"/>
          <w:sz w:val="24"/>
          <w:szCs w:val="24"/>
        </w:rPr>
        <w:t xml:space="preserve">Use Case ID:  </w:t>
      </w:r>
      <w:r w:rsidR="009E459D" w:rsidRPr="00491369">
        <w:rPr>
          <w:rFonts w:ascii="Times" w:hAnsi="Times"/>
          <w:sz w:val="24"/>
          <w:szCs w:val="24"/>
        </w:rPr>
        <w:t>LeaveApplication</w:t>
      </w:r>
      <w:r w:rsidR="004D595C" w:rsidRPr="00491369">
        <w:rPr>
          <w:rFonts w:ascii="Times" w:hAnsi="Times"/>
          <w:sz w:val="24"/>
          <w:szCs w:val="24"/>
        </w:rPr>
        <w:t>1.0</w:t>
      </w:r>
    </w:p>
    <w:p w:rsidR="009F5790" w:rsidRPr="009F5790" w:rsidRDefault="009F5790" w:rsidP="007A1905">
      <w:pPr>
        <w:pStyle w:val="BodyText"/>
      </w:pPr>
    </w:p>
    <w:p w:rsidR="009F5790" w:rsidRPr="007A1905" w:rsidRDefault="009F5790" w:rsidP="007A1905">
      <w:r w:rsidRPr="00491369">
        <w:rPr>
          <w:b/>
        </w:rPr>
        <w:t>Brief Description</w:t>
      </w:r>
      <w:r w:rsidRPr="007A1905">
        <w:t xml:space="preserve">: </w:t>
      </w:r>
      <w:r w:rsidR="00763779" w:rsidRPr="007A1905">
        <w:t>This usecase describes the process</w:t>
      </w:r>
      <w:r w:rsidR="009E459D" w:rsidRPr="007A1905">
        <w:t xml:space="preserve"> of applying leave in an organization</w:t>
      </w:r>
      <w:r w:rsidR="00264556" w:rsidRPr="007A1905">
        <w:t>.</w:t>
      </w:r>
    </w:p>
    <w:p w:rsidR="009F5790" w:rsidRPr="009F5790" w:rsidRDefault="009F5790" w:rsidP="007A1905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 w:rsidRPr="009F5790">
        <w:t>Actor(s)</w:t>
      </w:r>
      <w:bookmarkEnd w:id="5"/>
      <w:bookmarkEnd w:id="6"/>
      <w:bookmarkEnd w:id="7"/>
      <w:bookmarkEnd w:id="8"/>
      <w:bookmarkEnd w:id="9"/>
    </w:p>
    <w:p w:rsidR="00264556" w:rsidRDefault="00EE618D" w:rsidP="007A1905">
      <w:r>
        <w:t xml:space="preserve">              </w:t>
      </w:r>
      <w:r w:rsidR="004D595C">
        <w:t>1</w:t>
      </w:r>
      <w:r w:rsidR="009E459D">
        <w:t>.Employee</w:t>
      </w:r>
      <w:r w:rsidR="004D595C">
        <w:t xml:space="preserve">            </w:t>
      </w:r>
    </w:p>
    <w:p w:rsidR="0007128F" w:rsidRPr="00EE618D" w:rsidRDefault="00264556" w:rsidP="007A1905">
      <w:r>
        <w:t xml:space="preserve">              2.</w:t>
      </w:r>
      <w:r w:rsidR="009E459D">
        <w:t>System</w:t>
      </w:r>
    </w:p>
    <w:p w:rsidR="009F5790" w:rsidRPr="00EE618D" w:rsidRDefault="009F5790" w:rsidP="007A1905"/>
    <w:p w:rsidR="0007128F" w:rsidRPr="00EE618D" w:rsidRDefault="009F5790" w:rsidP="007A1905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 w:rsidRPr="009F5790">
        <w:t>Preconditions</w:t>
      </w:r>
      <w:bookmarkEnd w:id="10"/>
      <w:bookmarkEnd w:id="11"/>
      <w:bookmarkEnd w:id="12"/>
      <w:bookmarkEnd w:id="13"/>
      <w:bookmarkEnd w:id="14"/>
      <w:r w:rsidR="004D595C">
        <w:t>.</w:t>
      </w:r>
    </w:p>
    <w:p w:rsidR="009E459D" w:rsidRPr="009E459D" w:rsidRDefault="0007128F" w:rsidP="007A1905">
      <w:pPr>
        <w:rPr>
          <w:rFonts w:eastAsiaTheme="minorHAnsi"/>
          <w:lang w:eastAsia="en-US"/>
        </w:rPr>
      </w:pPr>
      <w:r w:rsidRPr="00EE618D">
        <w:t xml:space="preserve">               </w:t>
      </w:r>
      <w:r w:rsidR="00B737AB" w:rsidRPr="009E459D">
        <w:t>1</w:t>
      </w:r>
      <w:r w:rsidR="009E459D" w:rsidRPr="009E459D">
        <w:t xml:space="preserve"> </w:t>
      </w:r>
      <w:r w:rsidR="009E459D" w:rsidRPr="009E459D">
        <w:rPr>
          <w:rFonts w:eastAsiaTheme="minorHAnsi"/>
          <w:lang w:eastAsia="en-US"/>
        </w:rPr>
        <w:t>User is employee of company and having access to Intranet</w:t>
      </w:r>
    </w:p>
    <w:p w:rsidR="00264556" w:rsidRPr="009E459D" w:rsidRDefault="009E459D" w:rsidP="007A1905">
      <w:r w:rsidRPr="009E459D">
        <w:rPr>
          <w:rFonts w:eastAsiaTheme="minorHAnsi"/>
          <w:lang w:eastAsia="en-US"/>
        </w:rPr>
        <w:t xml:space="preserve">               2.User has leave balance for applying a leave</w:t>
      </w:r>
    </w:p>
    <w:p w:rsidR="009F5790" w:rsidRPr="009F5790" w:rsidRDefault="00264556" w:rsidP="007A1905">
      <w:r>
        <w:t xml:space="preserve">               </w:t>
      </w:r>
    </w:p>
    <w:p w:rsidR="009F5790" w:rsidRPr="009F5790" w:rsidRDefault="009F5790" w:rsidP="007A1905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  <w:r w:rsidRPr="009F5790">
        <w:t>Flow of Events</w:t>
      </w:r>
      <w:bookmarkEnd w:id="15"/>
      <w:bookmarkEnd w:id="16"/>
      <w:bookmarkEnd w:id="17"/>
      <w:bookmarkEnd w:id="18"/>
      <w:bookmarkEnd w:id="19"/>
    </w:p>
    <w:p w:rsidR="009F5790" w:rsidRDefault="009F5790" w:rsidP="007A1905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r w:rsidRPr="001C4D77">
        <w:t>4.1  Basic Flow</w:t>
      </w:r>
      <w:bookmarkEnd w:id="20"/>
      <w:bookmarkEnd w:id="21"/>
      <w:bookmarkEnd w:id="22"/>
      <w:bookmarkEnd w:id="23"/>
      <w:bookmarkEnd w:id="24"/>
      <w:bookmarkEnd w:id="25"/>
    </w:p>
    <w:p w:rsidR="00513662" w:rsidRPr="001C4D77" w:rsidRDefault="00CE228C" w:rsidP="007A1905">
      <w:pPr>
        <w:pStyle w:val="StyleHeading2Sub-headingH2ChapterNumberAppendixLetterchnh"/>
      </w:pPr>
      <w:r>
        <w:t xml:space="preserve">   </w:t>
      </w:r>
    </w:p>
    <w:p w:rsidR="00513662" w:rsidRDefault="00866B9E" w:rsidP="007A1905">
      <w:pPr>
        <w:pStyle w:val="Footer"/>
      </w:pPr>
      <w:r>
        <w:rPr>
          <w:b/>
        </w:rPr>
        <w:t xml:space="preserve"> </w:t>
      </w:r>
      <w:r w:rsidR="009F5790" w:rsidRPr="009F5790">
        <w:rPr>
          <w:b/>
        </w:rPr>
        <w:t xml:space="preserve">Name: </w:t>
      </w:r>
      <w:r w:rsidR="00CE228C">
        <w:t xml:space="preserve">Successful </w:t>
      </w:r>
      <w:r w:rsidR="007D1836">
        <w:t>Leave Application</w:t>
      </w:r>
    </w:p>
    <w:p w:rsidR="00B06D65" w:rsidRDefault="00B06D65" w:rsidP="007A1905">
      <w:pPr>
        <w:pStyle w:val="Footer"/>
      </w:pPr>
    </w:p>
    <w:p w:rsidR="009E459D" w:rsidRPr="007D1836" w:rsidRDefault="009E459D" w:rsidP="007A1905">
      <w:pPr>
        <w:rPr>
          <w:rFonts w:eastAsiaTheme="minorHAnsi"/>
          <w:lang w:eastAsia="en-US"/>
        </w:rPr>
      </w:pPr>
      <w:r w:rsidRPr="007D1836">
        <w:rPr>
          <w:rFonts w:eastAsiaTheme="minorHAnsi"/>
          <w:lang w:eastAsia="en-US"/>
        </w:rPr>
        <w:t xml:space="preserve">                   </w:t>
      </w:r>
      <w:r w:rsidR="007D1836" w:rsidRPr="007D1836">
        <w:rPr>
          <w:rFonts w:eastAsiaTheme="minorHAnsi"/>
          <w:lang w:eastAsia="en-US"/>
        </w:rPr>
        <w:t>1. Employee</w:t>
      </w:r>
      <w:r w:rsidRPr="007D1836">
        <w:rPr>
          <w:rFonts w:eastAsiaTheme="minorHAnsi"/>
          <w:lang w:eastAsia="en-US"/>
        </w:rPr>
        <w:t xml:space="preserve"> will access Intranet</w:t>
      </w:r>
    </w:p>
    <w:p w:rsidR="009E459D" w:rsidRPr="007D1836" w:rsidRDefault="009E459D" w:rsidP="007A1905">
      <w:pPr>
        <w:rPr>
          <w:rFonts w:eastAsiaTheme="minorHAnsi"/>
          <w:lang w:eastAsia="en-US"/>
        </w:rPr>
      </w:pPr>
      <w:r w:rsidRPr="007D1836">
        <w:rPr>
          <w:rFonts w:eastAsiaTheme="minorHAnsi"/>
          <w:lang w:eastAsia="en-US"/>
        </w:rPr>
        <w:t xml:space="preserve">                   2. </w:t>
      </w:r>
      <w:r w:rsidR="007D1836" w:rsidRPr="007D1836">
        <w:t>Employee</w:t>
      </w:r>
      <w:r w:rsidR="007D1836" w:rsidRPr="007D1836">
        <w:rPr>
          <w:rFonts w:eastAsiaTheme="minorHAnsi"/>
          <w:lang w:eastAsia="en-US"/>
        </w:rPr>
        <w:t xml:space="preserve"> </w:t>
      </w:r>
      <w:r w:rsidR="007D1836">
        <w:rPr>
          <w:rFonts w:eastAsiaTheme="minorHAnsi"/>
          <w:lang w:eastAsia="en-US"/>
        </w:rPr>
        <w:t>c</w:t>
      </w:r>
      <w:r w:rsidRPr="007D1836">
        <w:rPr>
          <w:rFonts w:eastAsiaTheme="minorHAnsi"/>
          <w:lang w:eastAsia="en-US"/>
        </w:rPr>
        <w:t>lick</w:t>
      </w:r>
      <w:r w:rsidR="007D1836">
        <w:rPr>
          <w:rFonts w:eastAsiaTheme="minorHAnsi"/>
          <w:lang w:eastAsia="en-US"/>
        </w:rPr>
        <w:t>s</w:t>
      </w:r>
      <w:r w:rsidRPr="007D1836">
        <w:rPr>
          <w:rFonts w:eastAsiaTheme="minorHAnsi"/>
          <w:lang w:eastAsia="en-US"/>
        </w:rPr>
        <w:t xml:space="preserve"> on Employee Corner</w:t>
      </w:r>
    </w:p>
    <w:p w:rsidR="009E459D" w:rsidRPr="007D1836" w:rsidRDefault="009E459D" w:rsidP="007A1905">
      <w:pPr>
        <w:rPr>
          <w:rFonts w:eastAsiaTheme="minorHAnsi"/>
          <w:lang w:eastAsia="en-US"/>
        </w:rPr>
      </w:pPr>
      <w:r w:rsidRPr="007D1836">
        <w:rPr>
          <w:rFonts w:eastAsiaTheme="minorHAnsi"/>
          <w:lang w:eastAsia="en-US"/>
        </w:rPr>
        <w:t xml:space="preserve">                   3. </w:t>
      </w:r>
      <w:r w:rsidR="007D1836" w:rsidRPr="007D1836">
        <w:t>Employee</w:t>
      </w:r>
      <w:r w:rsidR="007D1836" w:rsidRPr="007D1836">
        <w:rPr>
          <w:rFonts w:eastAsiaTheme="minorHAnsi"/>
          <w:lang w:eastAsia="en-US"/>
        </w:rPr>
        <w:t xml:space="preserve"> </w:t>
      </w:r>
      <w:r w:rsidR="007D1836">
        <w:rPr>
          <w:rFonts w:eastAsiaTheme="minorHAnsi"/>
          <w:lang w:eastAsia="en-US"/>
        </w:rPr>
        <w:t>c</w:t>
      </w:r>
      <w:r w:rsidRPr="007D1836">
        <w:rPr>
          <w:rFonts w:eastAsiaTheme="minorHAnsi"/>
          <w:lang w:eastAsia="en-US"/>
        </w:rPr>
        <w:t>lick</w:t>
      </w:r>
      <w:r w:rsidR="007D1836">
        <w:rPr>
          <w:rFonts w:eastAsiaTheme="minorHAnsi"/>
          <w:lang w:eastAsia="en-US"/>
        </w:rPr>
        <w:t>s</w:t>
      </w:r>
      <w:r w:rsidRPr="007D1836">
        <w:rPr>
          <w:rFonts w:eastAsiaTheme="minorHAnsi"/>
          <w:lang w:eastAsia="en-US"/>
        </w:rPr>
        <w:t xml:space="preserve"> on Attendance System</w:t>
      </w:r>
    </w:p>
    <w:p w:rsidR="007D1836" w:rsidRDefault="009E459D" w:rsidP="007A1905">
      <w:pPr>
        <w:rPr>
          <w:rFonts w:eastAsiaTheme="minorHAnsi"/>
          <w:lang w:eastAsia="en-US"/>
        </w:rPr>
      </w:pPr>
      <w:r w:rsidRPr="007D1836">
        <w:rPr>
          <w:rFonts w:eastAsiaTheme="minorHAnsi"/>
          <w:lang w:eastAsia="en-US"/>
        </w:rPr>
        <w:t xml:space="preserve">                   4.</w:t>
      </w:r>
      <w:r w:rsidR="007D1836" w:rsidRPr="007D1836">
        <w:t xml:space="preserve"> Employee</w:t>
      </w:r>
      <w:r w:rsidR="007D1836">
        <w:rPr>
          <w:rFonts w:eastAsiaTheme="minorHAnsi"/>
          <w:lang w:eastAsia="en-US"/>
        </w:rPr>
        <w:t xml:space="preserve"> s</w:t>
      </w:r>
      <w:r w:rsidRPr="007D1836">
        <w:rPr>
          <w:rFonts w:eastAsiaTheme="minorHAnsi"/>
          <w:lang w:eastAsia="en-US"/>
        </w:rPr>
        <w:t>elect</w:t>
      </w:r>
      <w:r w:rsidR="007D1836">
        <w:rPr>
          <w:rFonts w:eastAsiaTheme="minorHAnsi"/>
          <w:lang w:eastAsia="en-US"/>
        </w:rPr>
        <w:t>s</w:t>
      </w:r>
      <w:r w:rsidRPr="007D1836">
        <w:rPr>
          <w:rFonts w:eastAsiaTheme="minorHAnsi"/>
          <w:lang w:eastAsia="en-US"/>
        </w:rPr>
        <w:t xml:space="preserve"> Leave App</w:t>
      </w:r>
      <w:r w:rsidR="007D1836">
        <w:rPr>
          <w:rFonts w:eastAsiaTheme="minorHAnsi"/>
          <w:lang w:eastAsia="en-US"/>
        </w:rPr>
        <w:t xml:space="preserve">lication </w:t>
      </w:r>
    </w:p>
    <w:p w:rsidR="00B06D65" w:rsidRPr="007D1836" w:rsidRDefault="007D1836" w:rsidP="007A1905">
      <w:r>
        <w:rPr>
          <w:rFonts w:eastAsiaTheme="minorHAnsi"/>
          <w:lang w:eastAsia="en-US"/>
        </w:rPr>
        <w:t xml:space="preserve">                   5. </w:t>
      </w:r>
      <w:r w:rsidR="009E459D" w:rsidRPr="007D1836">
        <w:rPr>
          <w:rFonts w:eastAsiaTheme="minorHAnsi"/>
          <w:lang w:eastAsia="en-US"/>
        </w:rPr>
        <w:t>Leave application form will be displayed</w:t>
      </w:r>
      <w:r w:rsidR="00B06D65" w:rsidRPr="007D1836">
        <w:t>.</w:t>
      </w:r>
    </w:p>
    <w:p w:rsidR="007D1836" w:rsidRPr="007D1836" w:rsidRDefault="007D1836" w:rsidP="007A1905">
      <w:pPr>
        <w:rPr>
          <w:b/>
        </w:rPr>
      </w:pPr>
      <w:r w:rsidRPr="007D1836">
        <w:t xml:space="preserve">             </w:t>
      </w:r>
      <w:r>
        <w:t xml:space="preserve">     </w:t>
      </w:r>
      <w:r w:rsidRPr="007D1836">
        <w:t xml:space="preserve"> </w:t>
      </w:r>
      <w:r>
        <w:t>6</w:t>
      </w:r>
      <w:r w:rsidRPr="007D1836">
        <w:t>. Employee enters invalid Username</w:t>
      </w:r>
    </w:p>
    <w:p w:rsidR="007D1836" w:rsidRPr="007D1836" w:rsidRDefault="007D1836" w:rsidP="007A1905">
      <w:pPr>
        <w:rPr>
          <w:b/>
        </w:rPr>
      </w:pPr>
      <w:r w:rsidRPr="007D1836">
        <w:t xml:space="preserve">              </w:t>
      </w:r>
      <w:r>
        <w:t xml:space="preserve">     7</w:t>
      </w:r>
      <w:r w:rsidRPr="007D1836">
        <w:t>. Employee enters valid Password</w:t>
      </w:r>
    </w:p>
    <w:p w:rsidR="007D1836" w:rsidRPr="007D1836" w:rsidRDefault="007D1836" w:rsidP="007A1905">
      <w:pPr>
        <w:rPr>
          <w:b/>
        </w:rPr>
      </w:pPr>
      <w:r w:rsidRPr="007D1836">
        <w:t xml:space="preserve">           </w:t>
      </w:r>
      <w:r>
        <w:t xml:space="preserve">     </w:t>
      </w:r>
      <w:r w:rsidRPr="007D1836">
        <w:t xml:space="preserve">   </w:t>
      </w:r>
      <w:r>
        <w:t>8</w:t>
      </w:r>
      <w:r w:rsidRPr="007D1836">
        <w:t>. Employee clicks on the ok button</w:t>
      </w:r>
    </w:p>
    <w:p w:rsidR="007D1836" w:rsidRPr="007D1836" w:rsidRDefault="007D1836" w:rsidP="007A1905">
      <w:pPr>
        <w:rPr>
          <w:b/>
        </w:rPr>
      </w:pPr>
      <w:r w:rsidRPr="007D1836">
        <w:t xml:space="preserve">            </w:t>
      </w:r>
      <w:r>
        <w:t xml:space="preserve">     </w:t>
      </w:r>
      <w:r w:rsidRPr="007D1836">
        <w:t xml:space="preserve">  </w:t>
      </w:r>
      <w:r>
        <w:t>9</w:t>
      </w:r>
      <w:r w:rsidRPr="007D1836">
        <w:t>. The system validates Username &amp; Password</w:t>
      </w:r>
    </w:p>
    <w:p w:rsidR="007D1836" w:rsidRPr="007D1836" w:rsidRDefault="007D1836" w:rsidP="007A1905">
      <w:pPr>
        <w:rPr>
          <w:b/>
        </w:rPr>
      </w:pPr>
      <w:r w:rsidRPr="007D1836">
        <w:t xml:space="preserve">             </w:t>
      </w:r>
      <w:r>
        <w:t xml:space="preserve">     </w:t>
      </w:r>
      <w:r w:rsidRPr="007D1836">
        <w:t xml:space="preserve"> </w:t>
      </w:r>
      <w:r>
        <w:t>10</w:t>
      </w:r>
      <w:r w:rsidRPr="007D1836">
        <w:t>. The system displays an error message “Invalid username”</w:t>
      </w:r>
      <w:r>
        <w:t>.</w:t>
      </w:r>
    </w:p>
    <w:p w:rsidR="009F5790" w:rsidRPr="009F5790" w:rsidRDefault="009F5790" w:rsidP="007A1905"/>
    <w:p w:rsidR="00032EBA" w:rsidRDefault="00B6375A" w:rsidP="007A1905">
      <w:r>
        <w:t xml:space="preserve"> </w:t>
      </w:r>
    </w:p>
    <w:p w:rsidR="00D85DB9" w:rsidRDefault="00D85DB9" w:rsidP="007A1905"/>
    <w:p w:rsidR="00D85DB9" w:rsidRDefault="00D85DB9" w:rsidP="007A1905"/>
    <w:p w:rsidR="00D85DB9" w:rsidRDefault="00D85DB9" w:rsidP="007A1905"/>
    <w:p w:rsidR="00D85DB9" w:rsidRDefault="00D85DB9" w:rsidP="007A1905"/>
    <w:p w:rsidR="002A46FA" w:rsidRDefault="002A46FA" w:rsidP="007A1905"/>
    <w:p w:rsidR="009F5790" w:rsidRPr="009F5790" w:rsidRDefault="009F5790" w:rsidP="007A1905">
      <w:pPr>
        <w:pStyle w:val="StyleHeading2Sub-headingH2ChapterNumberAppendixLetterchnh"/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bookmarkStart w:id="33" w:name="_Toc302030204"/>
      <w:r w:rsidRPr="009F5790">
        <w:t>Alternative Flow</w:t>
      </w:r>
      <w:bookmarkEnd w:id="26"/>
      <w:bookmarkEnd w:id="27"/>
      <w:bookmarkEnd w:id="28"/>
      <w:r w:rsidRPr="009F5790">
        <w:t>s</w:t>
      </w:r>
      <w:bookmarkEnd w:id="29"/>
      <w:bookmarkEnd w:id="30"/>
      <w:bookmarkEnd w:id="31"/>
      <w:bookmarkEnd w:id="32"/>
      <w:bookmarkEnd w:id="33"/>
    </w:p>
    <w:p w:rsidR="009F5790" w:rsidRDefault="009F5790" w:rsidP="007A1905">
      <w:pPr>
        <w:pStyle w:val="infoblue"/>
      </w:pPr>
    </w:p>
    <w:p w:rsidR="00B67E7B" w:rsidRDefault="00AF20B3" w:rsidP="007A1905">
      <w:pPr>
        <w:pStyle w:val="StyleHeading2Sub-headingH2ChapterNumberAppendixLetterchnh"/>
      </w:pPr>
      <w:r>
        <w:t>Alternate Flow 1</w:t>
      </w:r>
      <w:r w:rsidR="00B67E7B">
        <w:t xml:space="preserve">: </w:t>
      </w:r>
      <w:r w:rsidR="007D1836">
        <w:t>Successful Leave Application</w:t>
      </w:r>
    </w:p>
    <w:p w:rsidR="007D1836" w:rsidRPr="007D1836" w:rsidRDefault="007D1836" w:rsidP="007A1905">
      <w:pPr>
        <w:rPr>
          <w:rFonts w:eastAsiaTheme="minorHAnsi"/>
          <w:lang w:eastAsia="en-US"/>
        </w:rPr>
      </w:pPr>
      <w:bookmarkStart w:id="34" w:name="_Toc165439508"/>
      <w:bookmarkStart w:id="35" w:name="_Toc186019617"/>
      <w:bookmarkStart w:id="36" w:name="_Toc216505521"/>
      <w:bookmarkStart w:id="37" w:name="_Toc302030205"/>
      <w:bookmarkStart w:id="38" w:name="_Toc141844800"/>
      <w:bookmarkStart w:id="39" w:name="_Toc143500967"/>
      <w:bookmarkStart w:id="40" w:name="_Toc144299918"/>
      <w:bookmarkStart w:id="41" w:name="_Toc145125005"/>
      <w:r>
        <w:rPr>
          <w:rFonts w:eastAsiaTheme="minorHAnsi"/>
          <w:lang w:eastAsia="en-US"/>
        </w:rPr>
        <w:t xml:space="preserve">                   </w:t>
      </w:r>
      <w:r w:rsidRPr="007D1836">
        <w:rPr>
          <w:rFonts w:eastAsiaTheme="minorHAnsi"/>
          <w:lang w:eastAsia="en-US"/>
        </w:rPr>
        <w:t>1. Employee will access Intranet</w:t>
      </w:r>
    </w:p>
    <w:p w:rsidR="007D1836" w:rsidRPr="007D1836" w:rsidRDefault="007D1836" w:rsidP="007A1905">
      <w:pPr>
        <w:rPr>
          <w:rFonts w:eastAsiaTheme="minorHAnsi"/>
          <w:lang w:eastAsia="en-US"/>
        </w:rPr>
      </w:pPr>
      <w:r w:rsidRPr="007D1836">
        <w:rPr>
          <w:rFonts w:eastAsiaTheme="minorHAnsi"/>
          <w:lang w:eastAsia="en-US"/>
        </w:rPr>
        <w:t xml:space="preserve">                   2. </w:t>
      </w:r>
      <w:r w:rsidRPr="007D1836">
        <w:t>Employee</w:t>
      </w:r>
      <w:r w:rsidRPr="007D1836">
        <w:rPr>
          <w:rFonts w:eastAsiaTheme="minorHAnsi"/>
          <w:lang w:eastAsia="en-US"/>
        </w:rPr>
        <w:t xml:space="preserve"> clicks on Employee Corner</w:t>
      </w:r>
    </w:p>
    <w:p w:rsidR="007D1836" w:rsidRPr="007D1836" w:rsidRDefault="007D1836" w:rsidP="007A1905">
      <w:pPr>
        <w:rPr>
          <w:rFonts w:eastAsiaTheme="minorHAnsi"/>
          <w:lang w:eastAsia="en-US"/>
        </w:rPr>
      </w:pPr>
      <w:r w:rsidRPr="007D1836">
        <w:rPr>
          <w:rFonts w:eastAsiaTheme="minorHAnsi"/>
          <w:lang w:eastAsia="en-US"/>
        </w:rPr>
        <w:t xml:space="preserve">                   3. </w:t>
      </w:r>
      <w:r w:rsidRPr="007D1836">
        <w:t>Employee</w:t>
      </w:r>
      <w:r w:rsidRPr="007D1836">
        <w:rPr>
          <w:rFonts w:eastAsiaTheme="minorHAnsi"/>
          <w:lang w:eastAsia="en-US"/>
        </w:rPr>
        <w:t xml:space="preserve"> clicks on Attendance System</w:t>
      </w:r>
    </w:p>
    <w:p w:rsidR="007D1836" w:rsidRPr="007D1836" w:rsidRDefault="007D1836" w:rsidP="007A1905">
      <w:pPr>
        <w:rPr>
          <w:rFonts w:eastAsiaTheme="minorHAnsi"/>
          <w:lang w:eastAsia="en-US"/>
        </w:rPr>
      </w:pPr>
      <w:r w:rsidRPr="007D1836">
        <w:rPr>
          <w:rFonts w:eastAsiaTheme="minorHAnsi"/>
          <w:lang w:eastAsia="en-US"/>
        </w:rPr>
        <w:t xml:space="preserve">                   4.</w:t>
      </w:r>
      <w:r w:rsidRPr="007D1836">
        <w:t xml:space="preserve"> Employee</w:t>
      </w:r>
      <w:r w:rsidRPr="007D1836">
        <w:rPr>
          <w:rFonts w:eastAsiaTheme="minorHAnsi"/>
          <w:lang w:eastAsia="en-US"/>
        </w:rPr>
        <w:t xml:space="preserve"> selects Leave Application </w:t>
      </w:r>
    </w:p>
    <w:p w:rsidR="007D1836" w:rsidRPr="007D1836" w:rsidRDefault="007D1836" w:rsidP="007A1905">
      <w:r w:rsidRPr="007D1836">
        <w:rPr>
          <w:rFonts w:eastAsiaTheme="minorHAnsi"/>
          <w:lang w:eastAsia="en-US"/>
        </w:rPr>
        <w:t xml:space="preserve">                   5. Leave application form will be displayed</w:t>
      </w:r>
      <w:r w:rsidRPr="007D1836">
        <w:t>.</w:t>
      </w:r>
    </w:p>
    <w:p w:rsidR="007D1836" w:rsidRPr="007D1836" w:rsidRDefault="007D1836" w:rsidP="007A1905">
      <w:pPr>
        <w:rPr>
          <w:b/>
        </w:rPr>
      </w:pPr>
      <w:r w:rsidRPr="007D1836">
        <w:t xml:space="preserve">                   6. Employee enters invalid Username</w:t>
      </w:r>
    </w:p>
    <w:p w:rsidR="007D1836" w:rsidRPr="007D1836" w:rsidRDefault="007D1836" w:rsidP="007A1905">
      <w:pPr>
        <w:rPr>
          <w:b/>
        </w:rPr>
      </w:pPr>
      <w:r w:rsidRPr="007D1836">
        <w:t xml:space="preserve">                   7. Employee enters valid Password</w:t>
      </w:r>
    </w:p>
    <w:p w:rsidR="007D1836" w:rsidRPr="007D1836" w:rsidRDefault="007D1836" w:rsidP="007A1905">
      <w:pPr>
        <w:rPr>
          <w:b/>
        </w:rPr>
      </w:pPr>
      <w:r w:rsidRPr="007D1836">
        <w:t xml:space="preserve">                   8. Employee clicks on the ok button</w:t>
      </w:r>
    </w:p>
    <w:p w:rsidR="007D1836" w:rsidRPr="007D1836" w:rsidRDefault="007D1836" w:rsidP="007A1905">
      <w:pPr>
        <w:rPr>
          <w:b/>
        </w:rPr>
      </w:pPr>
      <w:r w:rsidRPr="007D1836">
        <w:t xml:space="preserve">                   9. The system validates Username &amp; Password</w:t>
      </w:r>
    </w:p>
    <w:p w:rsidR="007D1836" w:rsidRPr="007D1836" w:rsidRDefault="007D1836" w:rsidP="007A1905">
      <w:r w:rsidRPr="007D1836">
        <w:t xml:space="preserve">                  10. The system displays an error message “Invalid username”.</w:t>
      </w:r>
    </w:p>
    <w:p w:rsidR="007D1836" w:rsidRPr="007D1836" w:rsidRDefault="007D1836" w:rsidP="007A1905">
      <w:pPr>
        <w:rPr>
          <w:b/>
        </w:rPr>
      </w:pPr>
      <w:r w:rsidRPr="007D1836">
        <w:t xml:space="preserve">                </w:t>
      </w:r>
      <w:r>
        <w:t xml:space="preserve">  </w:t>
      </w:r>
      <w:r w:rsidRPr="007D1836">
        <w:t>11.The employee enters correct username and password</w:t>
      </w:r>
    </w:p>
    <w:p w:rsidR="007D1836" w:rsidRPr="007D1836" w:rsidRDefault="007D1836" w:rsidP="007A1905">
      <w:pPr>
        <w:rPr>
          <w:b/>
        </w:rPr>
      </w:pPr>
      <w:r w:rsidRPr="007D1836">
        <w:t xml:space="preserve">                </w:t>
      </w:r>
      <w:r>
        <w:t xml:space="preserve"> </w:t>
      </w:r>
      <w:r w:rsidRPr="007D1836">
        <w:t xml:space="preserve"> 12.The system navigates Employee Home Page</w:t>
      </w:r>
    </w:p>
    <w:p w:rsidR="007D1836" w:rsidRPr="007D1836" w:rsidRDefault="007D1836" w:rsidP="007A1905">
      <w:pPr>
        <w:rPr>
          <w:b/>
        </w:rPr>
      </w:pPr>
      <w:r w:rsidRPr="007D1836">
        <w:t xml:space="preserve">                 </w:t>
      </w:r>
      <w:r>
        <w:t xml:space="preserve"> </w:t>
      </w:r>
      <w:r w:rsidRPr="007D1836">
        <w:t>13.Employee clicks on “Leave Request” link from the homepage</w:t>
      </w:r>
    </w:p>
    <w:p w:rsidR="007D1836" w:rsidRPr="007D1836" w:rsidRDefault="007D1836" w:rsidP="007A1905">
      <w:pPr>
        <w:pStyle w:val="ListParagraph"/>
        <w:rPr>
          <w:b/>
        </w:rPr>
      </w:pPr>
      <w:r>
        <w:t xml:space="preserve">  </w:t>
      </w:r>
      <w:r w:rsidRPr="007D1836">
        <w:t xml:space="preserve">  15.Employee fills all valid details in the form and submits the form.</w:t>
      </w:r>
    </w:p>
    <w:p w:rsidR="007D1836" w:rsidRPr="007D1836" w:rsidRDefault="007D1836" w:rsidP="007A1905">
      <w:pPr>
        <w:pStyle w:val="ListParagraph"/>
      </w:pPr>
    </w:p>
    <w:p w:rsidR="007D1836" w:rsidRPr="007D1836" w:rsidRDefault="007D1836" w:rsidP="007A1905">
      <w:pPr>
        <w:pStyle w:val="ListParagraph"/>
        <w:rPr>
          <w:b/>
        </w:rPr>
      </w:pPr>
      <w:r w:rsidRPr="007D1836">
        <w:t xml:space="preserve">     </w:t>
      </w:r>
    </w:p>
    <w:p w:rsidR="009F5790" w:rsidRDefault="007D1836" w:rsidP="007A1905">
      <w:pPr>
        <w:pStyle w:val="StyleHeading2Sub-headingH2ChapterNumberAppendixLetterchnh"/>
      </w:pPr>
      <w:r>
        <w:rPr>
          <w:rFonts w:ascii="Times" w:hAnsi="Times"/>
          <w:color w:val="auto"/>
          <w:szCs w:val="22"/>
          <w:lang w:val="en-US" w:eastAsia="fr-FR"/>
        </w:rPr>
        <w:t xml:space="preserve">     </w:t>
      </w:r>
      <w:r w:rsidR="009F5790" w:rsidRPr="009F5790">
        <w:t xml:space="preserve">Alternate Flow </w:t>
      </w:r>
      <w:bookmarkEnd w:id="34"/>
      <w:bookmarkEnd w:id="35"/>
      <w:bookmarkEnd w:id="36"/>
      <w:bookmarkEnd w:id="37"/>
      <w:r w:rsidR="00AF20B3">
        <w:t>2</w:t>
      </w:r>
      <w:r w:rsidR="00B67E7B">
        <w:t xml:space="preserve">: </w:t>
      </w:r>
      <w:r>
        <w:t>Successful Leave Application</w:t>
      </w:r>
    </w:p>
    <w:p w:rsidR="007D1836" w:rsidRPr="007D1836" w:rsidRDefault="007D1836" w:rsidP="007A190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</w:t>
      </w:r>
      <w:r w:rsidRPr="007D1836">
        <w:rPr>
          <w:rFonts w:eastAsiaTheme="minorHAnsi"/>
          <w:lang w:eastAsia="en-US"/>
        </w:rPr>
        <w:t>1. Employee will access Intranet</w:t>
      </w:r>
    </w:p>
    <w:p w:rsidR="007D1836" w:rsidRPr="007D1836" w:rsidRDefault="007D1836" w:rsidP="007A1905">
      <w:pPr>
        <w:rPr>
          <w:rFonts w:eastAsiaTheme="minorHAnsi"/>
          <w:lang w:eastAsia="en-US"/>
        </w:rPr>
      </w:pPr>
      <w:r w:rsidRPr="007D1836">
        <w:rPr>
          <w:rFonts w:eastAsiaTheme="minorHAnsi"/>
          <w:lang w:eastAsia="en-US"/>
        </w:rPr>
        <w:t xml:space="preserve">                   2. </w:t>
      </w:r>
      <w:r w:rsidRPr="007D1836">
        <w:t>Employee</w:t>
      </w:r>
      <w:r w:rsidRPr="007D1836">
        <w:rPr>
          <w:rFonts w:eastAsiaTheme="minorHAnsi"/>
          <w:lang w:eastAsia="en-US"/>
        </w:rPr>
        <w:t xml:space="preserve"> clicks on Employee Corner</w:t>
      </w:r>
    </w:p>
    <w:p w:rsidR="007D1836" w:rsidRPr="007D1836" w:rsidRDefault="007D1836" w:rsidP="007A1905">
      <w:pPr>
        <w:rPr>
          <w:rFonts w:eastAsiaTheme="minorHAnsi"/>
          <w:lang w:eastAsia="en-US"/>
        </w:rPr>
      </w:pPr>
      <w:r w:rsidRPr="007D1836">
        <w:rPr>
          <w:rFonts w:eastAsiaTheme="minorHAnsi"/>
          <w:lang w:eastAsia="en-US"/>
        </w:rPr>
        <w:t xml:space="preserve">                   3. </w:t>
      </w:r>
      <w:r w:rsidRPr="007D1836">
        <w:t>Employee</w:t>
      </w:r>
      <w:r w:rsidRPr="007D1836">
        <w:rPr>
          <w:rFonts w:eastAsiaTheme="minorHAnsi"/>
          <w:lang w:eastAsia="en-US"/>
        </w:rPr>
        <w:t xml:space="preserve"> clicks on Attendance System</w:t>
      </w:r>
    </w:p>
    <w:p w:rsidR="007D1836" w:rsidRPr="007D1836" w:rsidRDefault="007D1836" w:rsidP="007A1905">
      <w:pPr>
        <w:rPr>
          <w:rFonts w:eastAsiaTheme="minorHAnsi"/>
          <w:lang w:eastAsia="en-US"/>
        </w:rPr>
      </w:pPr>
      <w:r w:rsidRPr="007D1836">
        <w:rPr>
          <w:rFonts w:eastAsiaTheme="minorHAnsi"/>
          <w:lang w:eastAsia="en-US"/>
        </w:rPr>
        <w:t xml:space="preserve">                   4.</w:t>
      </w:r>
      <w:r w:rsidRPr="007D1836">
        <w:t xml:space="preserve"> Employee</w:t>
      </w:r>
      <w:r w:rsidRPr="007D1836">
        <w:rPr>
          <w:rFonts w:eastAsiaTheme="minorHAnsi"/>
          <w:lang w:eastAsia="en-US"/>
        </w:rPr>
        <w:t xml:space="preserve"> selects Leave Application </w:t>
      </w:r>
    </w:p>
    <w:p w:rsidR="007D1836" w:rsidRPr="007D1836" w:rsidRDefault="007D1836" w:rsidP="007A1905">
      <w:r w:rsidRPr="007D1836">
        <w:rPr>
          <w:rFonts w:eastAsiaTheme="minorHAnsi"/>
          <w:lang w:eastAsia="en-US"/>
        </w:rPr>
        <w:t xml:space="preserve">                   5. Leave application form will be displayed</w:t>
      </w:r>
      <w:r w:rsidRPr="007D1836">
        <w:t>.</w:t>
      </w:r>
    </w:p>
    <w:p w:rsidR="007D1836" w:rsidRPr="007D1836" w:rsidRDefault="007D1836" w:rsidP="007A1905">
      <w:pPr>
        <w:rPr>
          <w:b/>
        </w:rPr>
      </w:pPr>
      <w:r w:rsidRPr="007D1836">
        <w:t xml:space="preserve">                   6. Employee enters</w:t>
      </w:r>
      <w:r>
        <w:t xml:space="preserve"> </w:t>
      </w:r>
      <w:r w:rsidRPr="007D1836">
        <w:t>valid Username</w:t>
      </w:r>
    </w:p>
    <w:p w:rsidR="007D1836" w:rsidRPr="007D1836" w:rsidRDefault="007D1836" w:rsidP="007A1905">
      <w:pPr>
        <w:rPr>
          <w:b/>
        </w:rPr>
      </w:pPr>
      <w:r w:rsidRPr="007D1836">
        <w:t xml:space="preserve">                   7. Employee enters </w:t>
      </w:r>
      <w:r>
        <w:t>in</w:t>
      </w:r>
      <w:r w:rsidRPr="007D1836">
        <w:t>valid Password</w:t>
      </w:r>
    </w:p>
    <w:p w:rsidR="007D1836" w:rsidRPr="007D1836" w:rsidRDefault="007D1836" w:rsidP="007A1905">
      <w:pPr>
        <w:rPr>
          <w:b/>
        </w:rPr>
      </w:pPr>
      <w:r w:rsidRPr="007D1836">
        <w:t xml:space="preserve">                   8. Employee clicks on the ok button</w:t>
      </w:r>
    </w:p>
    <w:p w:rsidR="007D1836" w:rsidRPr="007D1836" w:rsidRDefault="007D1836" w:rsidP="007A1905">
      <w:pPr>
        <w:rPr>
          <w:b/>
        </w:rPr>
      </w:pPr>
      <w:r w:rsidRPr="007D1836">
        <w:t xml:space="preserve">                   9. The system validates Username &amp; Password</w:t>
      </w:r>
    </w:p>
    <w:p w:rsidR="007D1836" w:rsidRPr="007D1836" w:rsidRDefault="007D1836" w:rsidP="007A1905">
      <w:r w:rsidRPr="007D1836">
        <w:t xml:space="preserve">                  10. The system displays an error message “Invalid username”.</w:t>
      </w:r>
    </w:p>
    <w:p w:rsidR="007D1836" w:rsidRPr="007D1836" w:rsidRDefault="007D1836" w:rsidP="007A1905">
      <w:pPr>
        <w:rPr>
          <w:b/>
        </w:rPr>
      </w:pPr>
      <w:r w:rsidRPr="007D1836">
        <w:t xml:space="preserve">                </w:t>
      </w:r>
      <w:r>
        <w:t xml:space="preserve">  </w:t>
      </w:r>
      <w:r w:rsidRPr="007D1836">
        <w:t>11.The employee enters correct username and password</w:t>
      </w:r>
    </w:p>
    <w:p w:rsidR="007D1836" w:rsidRPr="007D1836" w:rsidRDefault="007D1836" w:rsidP="007A1905">
      <w:pPr>
        <w:rPr>
          <w:b/>
        </w:rPr>
      </w:pPr>
      <w:r w:rsidRPr="007D1836">
        <w:t xml:space="preserve">                </w:t>
      </w:r>
      <w:r>
        <w:t xml:space="preserve"> </w:t>
      </w:r>
      <w:r w:rsidRPr="007D1836">
        <w:t xml:space="preserve"> 12.The system navigates Employee Home Page</w:t>
      </w:r>
    </w:p>
    <w:p w:rsidR="007D1836" w:rsidRPr="007D1836" w:rsidRDefault="007D1836" w:rsidP="007A1905">
      <w:pPr>
        <w:rPr>
          <w:b/>
        </w:rPr>
      </w:pPr>
      <w:r w:rsidRPr="007D1836">
        <w:t xml:space="preserve">                 </w:t>
      </w:r>
      <w:r>
        <w:t xml:space="preserve"> </w:t>
      </w:r>
      <w:r w:rsidRPr="007D1836">
        <w:t>13.Employee clicks on “Leave Request” link from the homepage</w:t>
      </w:r>
    </w:p>
    <w:p w:rsidR="007D1836" w:rsidRPr="007D1836" w:rsidRDefault="007D1836" w:rsidP="007A1905">
      <w:pPr>
        <w:pStyle w:val="ListParagraph"/>
        <w:rPr>
          <w:b/>
        </w:rPr>
      </w:pPr>
      <w:r>
        <w:t xml:space="preserve">  </w:t>
      </w:r>
      <w:r w:rsidRPr="007D1836">
        <w:t xml:space="preserve">  15.Employee fills all valid details in the form and submits the form.</w:t>
      </w:r>
    </w:p>
    <w:p w:rsidR="00B67E7B" w:rsidRDefault="00B67E7B" w:rsidP="007A1905">
      <w:pPr>
        <w:pStyle w:val="Caption"/>
      </w:pPr>
    </w:p>
    <w:p w:rsidR="007A1905" w:rsidRDefault="007A1905" w:rsidP="007A1905">
      <w:pPr>
        <w:pStyle w:val="StyleHeading2Sub-headingH2ChapterNumberAppendixLetterchnh"/>
      </w:pPr>
    </w:p>
    <w:p w:rsidR="002B1A21" w:rsidRDefault="002B1A21" w:rsidP="007A1905">
      <w:pPr>
        <w:pStyle w:val="StyleHeading2Sub-headingH2ChapterNumberAppendixLetterchnh"/>
      </w:pPr>
      <w:r>
        <w:t xml:space="preserve">Exception Flow  1: </w:t>
      </w:r>
      <w:r w:rsidR="005C2E61">
        <w:t xml:space="preserve">unsuccessful </w:t>
      </w:r>
      <w:r w:rsidR="00367AE3">
        <w:t>Leave Application due to more no of login attempts</w:t>
      </w:r>
    </w:p>
    <w:p w:rsidR="00367AE3" w:rsidRPr="000A6C94" w:rsidRDefault="00DE1D6C" w:rsidP="007A1905">
      <w:pPr>
        <w:rPr>
          <w:rFonts w:eastAsiaTheme="minorHAnsi"/>
          <w:lang w:eastAsia="en-US"/>
        </w:rPr>
      </w:pPr>
      <w:r>
        <w:t>.</w:t>
      </w:r>
      <w:r w:rsidR="00367AE3">
        <w:t xml:space="preserve">                  </w:t>
      </w:r>
      <w:r w:rsidR="00367AE3" w:rsidRPr="000A6C94">
        <w:t xml:space="preserve">1 </w:t>
      </w:r>
      <w:r w:rsidR="007A1905">
        <w:t xml:space="preserve">. </w:t>
      </w:r>
      <w:r w:rsidR="00367AE3" w:rsidRPr="000A6C94">
        <w:rPr>
          <w:rFonts w:eastAsiaTheme="minorHAnsi"/>
          <w:lang w:eastAsia="en-US"/>
        </w:rPr>
        <w:t>Employee will access Intranet</w:t>
      </w:r>
    </w:p>
    <w:p w:rsidR="00DE1D6C" w:rsidRPr="000A6C94" w:rsidRDefault="007A1905" w:rsidP="007A1905">
      <w:pPr>
        <w:pStyle w:val="ListParagraph"/>
      </w:pPr>
      <w:r>
        <w:t xml:space="preserve">      2</w:t>
      </w:r>
      <w:r w:rsidR="00367AE3" w:rsidRPr="000A6C94">
        <w:t xml:space="preserve"> </w:t>
      </w:r>
      <w:r>
        <w:t xml:space="preserve">. </w:t>
      </w:r>
      <w:r w:rsidR="00367AE3" w:rsidRPr="000A6C94">
        <w:t>Employee</w:t>
      </w:r>
      <w:r w:rsidR="00367AE3" w:rsidRPr="000A6C94">
        <w:rPr>
          <w:rFonts w:eastAsiaTheme="minorHAnsi"/>
          <w:lang w:eastAsia="en-US"/>
        </w:rPr>
        <w:t xml:space="preserve"> clicks on Employee Corner</w:t>
      </w:r>
    </w:p>
    <w:p w:rsidR="00367AE3" w:rsidRPr="000A6C94" w:rsidRDefault="000A6C94" w:rsidP="007A1905">
      <w:pPr>
        <w:rPr>
          <w:rFonts w:eastAsiaTheme="minorHAnsi" w:cs="Candara"/>
          <w:lang w:eastAsia="en-US"/>
        </w:rPr>
      </w:pPr>
      <w:r>
        <w:t xml:space="preserve">                   3 </w:t>
      </w:r>
      <w:r w:rsidR="007A1905">
        <w:t>.</w:t>
      </w:r>
      <w:r>
        <w:t xml:space="preserve"> </w:t>
      </w:r>
      <w:r w:rsidR="00367AE3" w:rsidRPr="000A6C94">
        <w:t>Employee</w:t>
      </w:r>
      <w:r w:rsidR="00367AE3" w:rsidRPr="000A6C94">
        <w:rPr>
          <w:rFonts w:eastAsiaTheme="minorHAnsi" w:cs="Candara"/>
          <w:lang w:eastAsia="en-US"/>
        </w:rPr>
        <w:t xml:space="preserve"> clicks on Attendance System</w:t>
      </w:r>
    </w:p>
    <w:p w:rsidR="00367AE3" w:rsidRPr="000A6C94" w:rsidRDefault="00367AE3" w:rsidP="007A1905">
      <w:pPr>
        <w:rPr>
          <w:rFonts w:eastAsiaTheme="minorHAnsi" w:cs="Candara"/>
          <w:lang w:eastAsia="en-US"/>
        </w:rPr>
      </w:pPr>
      <w:r w:rsidRPr="000A6C94">
        <w:t xml:space="preserve">                   4</w:t>
      </w:r>
      <w:r w:rsidR="007A1905">
        <w:t xml:space="preserve">. </w:t>
      </w:r>
      <w:r w:rsidRPr="000A6C94">
        <w:t xml:space="preserve"> Employee</w:t>
      </w:r>
      <w:r w:rsidRPr="000A6C94">
        <w:rPr>
          <w:rFonts w:eastAsiaTheme="minorHAnsi" w:cs="Candara"/>
          <w:lang w:eastAsia="en-US"/>
        </w:rPr>
        <w:t xml:space="preserve"> selects Leave Application </w:t>
      </w:r>
    </w:p>
    <w:p w:rsidR="00DE1D6C" w:rsidRPr="000A6C94" w:rsidRDefault="00367AE3" w:rsidP="007A1905">
      <w:r w:rsidRPr="000A6C94">
        <w:rPr>
          <w:rFonts w:eastAsiaTheme="minorHAnsi"/>
          <w:lang w:eastAsia="en-US"/>
        </w:rPr>
        <w:t xml:space="preserve">                   5</w:t>
      </w:r>
      <w:r w:rsidR="007A1905">
        <w:rPr>
          <w:rFonts w:eastAsiaTheme="minorHAnsi"/>
          <w:lang w:eastAsia="en-US"/>
        </w:rPr>
        <w:t xml:space="preserve">.  </w:t>
      </w:r>
      <w:r w:rsidRPr="000A6C94">
        <w:rPr>
          <w:rFonts w:eastAsiaTheme="minorHAnsi"/>
          <w:lang w:eastAsia="en-US"/>
        </w:rPr>
        <w:t>Leave application form will be displayed</w:t>
      </w:r>
      <w:r w:rsidR="00DE1D6C" w:rsidRPr="000A6C94">
        <w:t>.</w:t>
      </w:r>
    </w:p>
    <w:p w:rsidR="00367AE3" w:rsidRPr="000A6C94" w:rsidRDefault="00367AE3" w:rsidP="007A1905">
      <w:pPr>
        <w:rPr>
          <w:b/>
        </w:rPr>
      </w:pPr>
      <w:r w:rsidRPr="000A6C94">
        <w:t xml:space="preserve">     </w:t>
      </w:r>
      <w:r w:rsidR="007A1905">
        <w:t xml:space="preserve">              </w:t>
      </w:r>
      <w:r w:rsidRPr="000A6C94">
        <w:t xml:space="preserve">6 </w:t>
      </w:r>
      <w:r w:rsidR="007A1905">
        <w:t xml:space="preserve">.  </w:t>
      </w:r>
      <w:r w:rsidRPr="000A6C94">
        <w:t>Employee enters valid Username</w:t>
      </w:r>
    </w:p>
    <w:p w:rsidR="00367AE3" w:rsidRPr="000A6C94" w:rsidRDefault="00367AE3" w:rsidP="007A1905">
      <w:pPr>
        <w:rPr>
          <w:b/>
        </w:rPr>
      </w:pPr>
      <w:r w:rsidRPr="000A6C94">
        <w:t>.                  7.</w:t>
      </w:r>
      <w:r w:rsidR="007A1905">
        <w:t xml:space="preserve"> </w:t>
      </w:r>
      <w:r w:rsidRPr="000A6C94">
        <w:t xml:space="preserve"> Employee enters invalid Password</w:t>
      </w:r>
    </w:p>
    <w:p w:rsidR="00367AE3" w:rsidRPr="000A6C94" w:rsidRDefault="00367AE3" w:rsidP="007A1905">
      <w:pPr>
        <w:rPr>
          <w:b/>
        </w:rPr>
      </w:pPr>
      <w:r w:rsidRPr="000A6C94">
        <w:t xml:space="preserve">                   8.</w:t>
      </w:r>
      <w:r w:rsidR="007A1905">
        <w:t xml:space="preserve">  </w:t>
      </w:r>
      <w:r w:rsidRPr="000A6C94">
        <w:t xml:space="preserve"> Employee clicks on the ok button</w:t>
      </w:r>
    </w:p>
    <w:p w:rsidR="00367AE3" w:rsidRPr="000A6C94" w:rsidRDefault="00367AE3" w:rsidP="007A1905">
      <w:pPr>
        <w:rPr>
          <w:b/>
        </w:rPr>
      </w:pPr>
      <w:r w:rsidRPr="000A6C94">
        <w:t xml:space="preserve">                   9.</w:t>
      </w:r>
      <w:r w:rsidR="007A1905">
        <w:t xml:space="preserve"> </w:t>
      </w:r>
      <w:r w:rsidRPr="000A6C94">
        <w:t xml:space="preserve"> The system validates Username &amp; Password</w:t>
      </w:r>
    </w:p>
    <w:p w:rsidR="00367AE3" w:rsidRPr="000A6C94" w:rsidRDefault="00367AE3" w:rsidP="007A1905">
      <w:r w:rsidRPr="000A6C94">
        <w:t xml:space="preserve">                  10. The system displays an error message “Invalid username”.</w:t>
      </w:r>
    </w:p>
    <w:p w:rsidR="000A6C94" w:rsidRDefault="000A6C94" w:rsidP="007A1905">
      <w:r w:rsidRPr="000A6C94">
        <w:t xml:space="preserve">                  </w:t>
      </w:r>
      <w:r w:rsidR="00367AE3" w:rsidRPr="000A6C94">
        <w:t>11</w:t>
      </w:r>
      <w:r w:rsidRPr="000A6C94">
        <w:t xml:space="preserve">. </w:t>
      </w:r>
      <w:r w:rsidR="00367AE3" w:rsidRPr="000A6C94">
        <w:t>The system</w:t>
      </w:r>
      <w:r>
        <w:t xml:space="preserve"> validation fails due to more no of  lolgin attempts.</w:t>
      </w:r>
    </w:p>
    <w:p w:rsidR="00367AE3" w:rsidRPr="000A6C94" w:rsidRDefault="000A6C94" w:rsidP="007A1905">
      <w:pPr>
        <w:rPr>
          <w:b/>
        </w:rPr>
      </w:pPr>
      <w:r w:rsidRPr="000A6C94">
        <w:t xml:space="preserve">               </w:t>
      </w:r>
      <w:r w:rsidR="007A1905">
        <w:t xml:space="preserve">  </w:t>
      </w:r>
      <w:r w:rsidRPr="000A6C94">
        <w:t xml:space="preserve"> </w:t>
      </w:r>
      <w:r w:rsidR="00367AE3" w:rsidRPr="000A6C94">
        <w:t>12</w:t>
      </w:r>
      <w:r w:rsidRPr="000A6C94">
        <w:t xml:space="preserve"> .</w:t>
      </w:r>
      <w:r w:rsidR="00367AE3" w:rsidRPr="000A6C94">
        <w:t>The system suspends the Employee account</w:t>
      </w:r>
    </w:p>
    <w:p w:rsidR="00367AE3" w:rsidRPr="000A6C94" w:rsidRDefault="000A6C94" w:rsidP="007A1905">
      <w:pPr>
        <w:rPr>
          <w:b/>
        </w:rPr>
      </w:pPr>
      <w:r w:rsidRPr="000A6C94">
        <w:t xml:space="preserve">                </w:t>
      </w:r>
      <w:r w:rsidR="007A1905">
        <w:t xml:space="preserve"> </w:t>
      </w:r>
      <w:r w:rsidRPr="000A6C94">
        <w:t>13.</w:t>
      </w:r>
      <w:r w:rsidR="00367AE3" w:rsidRPr="000A6C94">
        <w:t>The system informs the Employee that his/her account has been suspended</w:t>
      </w:r>
    </w:p>
    <w:p w:rsidR="00367AE3" w:rsidRPr="007D1836" w:rsidRDefault="00367AE3" w:rsidP="007A1905"/>
    <w:p w:rsidR="00367AE3" w:rsidRPr="007D1836" w:rsidRDefault="00367AE3" w:rsidP="007A1905"/>
    <w:p w:rsidR="00960EDF" w:rsidRDefault="00960EDF" w:rsidP="007A1905">
      <w:pPr>
        <w:pStyle w:val="ListParagraph"/>
      </w:pPr>
    </w:p>
    <w:p w:rsidR="00F9425C" w:rsidRDefault="00960EDF" w:rsidP="007A1905">
      <w:pPr>
        <w:pStyle w:val="StyleHeading2Sub-headingH2ChapterNumberAppendixLetterchnh"/>
      </w:pPr>
      <w:r>
        <w:t>Exception Flow  2</w:t>
      </w:r>
      <w:r w:rsidR="00F9425C" w:rsidRPr="00F9425C">
        <w:t xml:space="preserve"> </w:t>
      </w:r>
      <w:r w:rsidR="00F9425C">
        <w:t xml:space="preserve">:unsuccessful </w:t>
      </w:r>
      <w:r w:rsidR="000A6C94">
        <w:t>Leave Application due to Required fields are not filled</w:t>
      </w:r>
    </w:p>
    <w:p w:rsidR="000A6C94" w:rsidRPr="000A6C94" w:rsidRDefault="000A6C94" w:rsidP="007A1905">
      <w:pPr>
        <w:rPr>
          <w:rFonts w:eastAsiaTheme="minorHAnsi"/>
          <w:lang w:eastAsia="en-US"/>
        </w:rPr>
      </w:pPr>
      <w:r w:rsidRPr="000A6C94">
        <w:rPr>
          <w:rFonts w:eastAsiaTheme="minorHAnsi"/>
          <w:lang w:eastAsia="en-US"/>
        </w:rPr>
        <w:t xml:space="preserve">                   1. Employee will access Intranet</w:t>
      </w:r>
    </w:p>
    <w:p w:rsidR="000A6C94" w:rsidRPr="000A6C94" w:rsidRDefault="000A6C94" w:rsidP="007A1905">
      <w:pPr>
        <w:rPr>
          <w:rFonts w:eastAsiaTheme="minorHAnsi"/>
          <w:lang w:eastAsia="en-US"/>
        </w:rPr>
      </w:pPr>
      <w:r w:rsidRPr="000A6C94">
        <w:rPr>
          <w:rFonts w:eastAsiaTheme="minorHAnsi"/>
          <w:lang w:eastAsia="en-US"/>
        </w:rPr>
        <w:t xml:space="preserve">                   2. </w:t>
      </w:r>
      <w:r w:rsidRPr="000A6C94">
        <w:t>Employee</w:t>
      </w:r>
      <w:r w:rsidRPr="000A6C94">
        <w:rPr>
          <w:rFonts w:eastAsiaTheme="minorHAnsi"/>
          <w:lang w:eastAsia="en-US"/>
        </w:rPr>
        <w:t xml:space="preserve"> clicks on Employee Corner</w:t>
      </w:r>
    </w:p>
    <w:p w:rsidR="000A6C94" w:rsidRPr="000A6C94" w:rsidRDefault="000A6C94" w:rsidP="007A1905">
      <w:pPr>
        <w:rPr>
          <w:rFonts w:eastAsiaTheme="minorHAnsi"/>
          <w:lang w:eastAsia="en-US"/>
        </w:rPr>
      </w:pPr>
      <w:r w:rsidRPr="000A6C94">
        <w:rPr>
          <w:rFonts w:eastAsiaTheme="minorHAnsi"/>
          <w:lang w:eastAsia="en-US"/>
        </w:rPr>
        <w:t xml:space="preserve">                   3. </w:t>
      </w:r>
      <w:r w:rsidRPr="000A6C94">
        <w:t>Employee</w:t>
      </w:r>
      <w:r w:rsidRPr="000A6C94">
        <w:rPr>
          <w:rFonts w:eastAsiaTheme="minorHAnsi"/>
          <w:lang w:eastAsia="en-US"/>
        </w:rPr>
        <w:t xml:space="preserve"> clicks on Attendance System</w:t>
      </w:r>
    </w:p>
    <w:p w:rsidR="000A6C94" w:rsidRPr="000A6C94" w:rsidRDefault="000A6C94" w:rsidP="007A1905">
      <w:pPr>
        <w:rPr>
          <w:rFonts w:eastAsiaTheme="minorHAnsi"/>
          <w:lang w:eastAsia="en-US"/>
        </w:rPr>
      </w:pPr>
      <w:r w:rsidRPr="000A6C94">
        <w:rPr>
          <w:rFonts w:eastAsiaTheme="minorHAnsi"/>
          <w:lang w:eastAsia="en-US"/>
        </w:rPr>
        <w:t xml:space="preserve">                   4.</w:t>
      </w:r>
      <w:r w:rsidRPr="000A6C94">
        <w:t xml:space="preserve"> Employee</w:t>
      </w:r>
      <w:r w:rsidRPr="000A6C94">
        <w:rPr>
          <w:rFonts w:eastAsiaTheme="minorHAnsi"/>
          <w:lang w:eastAsia="en-US"/>
        </w:rPr>
        <w:t xml:space="preserve"> selects Leave Application </w:t>
      </w:r>
    </w:p>
    <w:p w:rsidR="000A6C94" w:rsidRPr="000A6C94" w:rsidRDefault="000A6C94" w:rsidP="007A1905">
      <w:r w:rsidRPr="000A6C94">
        <w:rPr>
          <w:rFonts w:eastAsiaTheme="minorHAnsi"/>
          <w:lang w:eastAsia="en-US"/>
        </w:rPr>
        <w:t xml:space="preserve">                   5. Leave application form will be displayed</w:t>
      </w:r>
      <w:r w:rsidRPr="000A6C94">
        <w:t>.</w:t>
      </w:r>
    </w:p>
    <w:p w:rsidR="000A6C94" w:rsidRPr="000A6C94" w:rsidRDefault="000A6C94" w:rsidP="007A1905">
      <w:pPr>
        <w:rPr>
          <w:b/>
        </w:rPr>
      </w:pPr>
      <w:r w:rsidRPr="000A6C94">
        <w:t xml:space="preserve">                   6. Employee enters valid Username</w:t>
      </w:r>
    </w:p>
    <w:p w:rsidR="000A6C94" w:rsidRPr="000A6C94" w:rsidRDefault="000A6C94" w:rsidP="007A1905">
      <w:pPr>
        <w:rPr>
          <w:b/>
        </w:rPr>
      </w:pPr>
      <w:r w:rsidRPr="000A6C94">
        <w:t xml:space="preserve">                   7. Employee enters invalid Password</w:t>
      </w:r>
    </w:p>
    <w:p w:rsidR="000A6C94" w:rsidRPr="000A6C94" w:rsidRDefault="000A6C94" w:rsidP="007A1905">
      <w:pPr>
        <w:rPr>
          <w:b/>
        </w:rPr>
      </w:pPr>
      <w:r w:rsidRPr="000A6C94">
        <w:t xml:space="preserve">                   8. Employee clicks on the ok button</w:t>
      </w:r>
    </w:p>
    <w:p w:rsidR="000A6C94" w:rsidRPr="000A6C94" w:rsidRDefault="000A6C94" w:rsidP="007A1905">
      <w:r w:rsidRPr="000A6C94">
        <w:t xml:space="preserve">                   9. The system validates Username &amp; Password</w:t>
      </w:r>
    </w:p>
    <w:p w:rsidR="000A6C94" w:rsidRPr="000A6C94" w:rsidRDefault="000A6C94" w:rsidP="007A1905">
      <w:pPr>
        <w:rPr>
          <w:b/>
        </w:rPr>
      </w:pPr>
      <w:r w:rsidRPr="000A6C94">
        <w:t xml:space="preserve">                   10.The system navigates Employee Home Page</w:t>
      </w:r>
    </w:p>
    <w:p w:rsidR="000A6C94" w:rsidRPr="000A6C94" w:rsidRDefault="000A6C94" w:rsidP="007A1905">
      <w:pPr>
        <w:rPr>
          <w:b/>
        </w:rPr>
      </w:pPr>
      <w:r w:rsidRPr="000A6C94">
        <w:t xml:space="preserve">                  11.Employee clicks on “Leave Request” link from the homepage</w:t>
      </w:r>
    </w:p>
    <w:p w:rsidR="000A6C94" w:rsidRPr="000A6C94" w:rsidRDefault="000A6C94" w:rsidP="007A1905">
      <w:pPr>
        <w:rPr>
          <w:b/>
        </w:rPr>
      </w:pPr>
      <w:r w:rsidRPr="000A6C94">
        <w:rPr>
          <w:b/>
        </w:rPr>
        <w:t xml:space="preserve">                </w:t>
      </w:r>
      <w:r>
        <w:rPr>
          <w:b/>
        </w:rPr>
        <w:t xml:space="preserve"> </w:t>
      </w:r>
      <w:r w:rsidRPr="000A6C94">
        <w:rPr>
          <w:b/>
        </w:rPr>
        <w:t xml:space="preserve"> </w:t>
      </w:r>
      <w:r w:rsidRPr="000A6C94">
        <w:t>12</w:t>
      </w:r>
      <w:r w:rsidRPr="000A6C94">
        <w:rPr>
          <w:b/>
        </w:rPr>
        <w:t>.</w:t>
      </w:r>
      <w:r w:rsidRPr="000A6C94">
        <w:t>The employee does not enter the values in required field</w:t>
      </w:r>
    </w:p>
    <w:p w:rsidR="000A6C94" w:rsidRPr="000A6C94" w:rsidRDefault="007A1905" w:rsidP="007A1905">
      <w:pPr>
        <w:rPr>
          <w:b/>
        </w:rPr>
      </w:pPr>
      <w:r>
        <w:t xml:space="preserve">                  </w:t>
      </w:r>
      <w:r w:rsidR="000A6C94" w:rsidRPr="000A6C94">
        <w:t>13.The system displays an error message as “Fill all the required fields.”</w:t>
      </w:r>
    </w:p>
    <w:p w:rsidR="000A6C94" w:rsidRPr="000A6C94" w:rsidRDefault="000A6C94" w:rsidP="007A1905">
      <w:pPr>
        <w:pStyle w:val="ListParagraph"/>
      </w:pPr>
    </w:p>
    <w:p w:rsidR="000A6C94" w:rsidRPr="007D1836" w:rsidRDefault="000A6C94" w:rsidP="007A1905"/>
    <w:p w:rsidR="00960EDF" w:rsidRDefault="00960EDF" w:rsidP="007A1905">
      <w:pPr>
        <w:pStyle w:val="ListParagraph"/>
      </w:pPr>
    </w:p>
    <w:p w:rsidR="002B1A21" w:rsidRDefault="00960EDF" w:rsidP="007A1905">
      <w:pPr>
        <w:pStyle w:val="StyleHeading2Sub-headingH2ChapterNumberAppendixLetterchnh"/>
      </w:pPr>
      <w:bookmarkStart w:id="42" w:name="_Toc458764038"/>
      <w:r>
        <w:t>Exception Flow 3</w:t>
      </w:r>
      <w:r w:rsidR="002B1A21">
        <w:t>: Web Server Down</w:t>
      </w:r>
      <w:bookmarkEnd w:id="42"/>
    </w:p>
    <w:p w:rsidR="000A6C94" w:rsidRPr="000A6C94" w:rsidRDefault="00A7434F" w:rsidP="007A190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1.</w:t>
      </w:r>
      <w:r w:rsidR="000A6C94" w:rsidRPr="000A6C94">
        <w:rPr>
          <w:rFonts w:eastAsiaTheme="minorHAnsi"/>
          <w:lang w:eastAsia="en-US"/>
        </w:rPr>
        <w:t xml:space="preserve"> Employee will access Intranet</w:t>
      </w:r>
    </w:p>
    <w:p w:rsidR="000A6C94" w:rsidRPr="000A6C94" w:rsidRDefault="00A7434F" w:rsidP="007A190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1     </w:t>
      </w:r>
      <w:r w:rsidR="000A6C94" w:rsidRPr="000A6C94">
        <w:rPr>
          <w:rFonts w:eastAsiaTheme="minorHAnsi"/>
          <w:lang w:eastAsia="en-US"/>
        </w:rPr>
        <w:t xml:space="preserve"> 2. </w:t>
      </w:r>
      <w:r w:rsidR="000A6C94" w:rsidRPr="000A6C94">
        <w:t>Employee</w:t>
      </w:r>
      <w:r w:rsidR="000A6C94" w:rsidRPr="000A6C94">
        <w:rPr>
          <w:rFonts w:eastAsiaTheme="minorHAnsi"/>
          <w:lang w:eastAsia="en-US"/>
        </w:rPr>
        <w:t xml:space="preserve"> clicks on Employee Corner</w:t>
      </w:r>
    </w:p>
    <w:p w:rsidR="000A6C94" w:rsidRPr="000A6C94" w:rsidRDefault="000A6C94" w:rsidP="007A1905">
      <w:pPr>
        <w:rPr>
          <w:rFonts w:eastAsiaTheme="minorHAnsi"/>
          <w:lang w:eastAsia="en-US"/>
        </w:rPr>
      </w:pPr>
      <w:r w:rsidRPr="000A6C94">
        <w:rPr>
          <w:rFonts w:eastAsiaTheme="minorHAnsi"/>
          <w:lang w:eastAsia="en-US"/>
        </w:rPr>
        <w:t xml:space="preserve">                   3. </w:t>
      </w:r>
      <w:r w:rsidRPr="000A6C94">
        <w:t>Employee</w:t>
      </w:r>
      <w:r w:rsidRPr="000A6C94">
        <w:rPr>
          <w:rFonts w:eastAsiaTheme="minorHAnsi"/>
          <w:lang w:eastAsia="en-US"/>
        </w:rPr>
        <w:t xml:space="preserve"> clicks on Attendance System</w:t>
      </w:r>
    </w:p>
    <w:p w:rsidR="000A6C94" w:rsidRPr="000A6C94" w:rsidRDefault="000A6C94" w:rsidP="007A1905">
      <w:pPr>
        <w:rPr>
          <w:rFonts w:eastAsiaTheme="minorHAnsi"/>
          <w:lang w:eastAsia="en-US"/>
        </w:rPr>
      </w:pPr>
      <w:r w:rsidRPr="000A6C94">
        <w:rPr>
          <w:rFonts w:eastAsiaTheme="minorHAnsi"/>
          <w:lang w:eastAsia="en-US"/>
        </w:rPr>
        <w:t xml:space="preserve">                   4.</w:t>
      </w:r>
      <w:r w:rsidRPr="000A6C94">
        <w:t xml:space="preserve"> Employee</w:t>
      </w:r>
      <w:r w:rsidRPr="000A6C94">
        <w:rPr>
          <w:rFonts w:eastAsiaTheme="minorHAnsi"/>
          <w:lang w:eastAsia="en-US"/>
        </w:rPr>
        <w:t xml:space="preserve"> selects Leave Application </w:t>
      </w:r>
    </w:p>
    <w:p w:rsidR="000A6C94" w:rsidRPr="000A6C94" w:rsidRDefault="000A6C94" w:rsidP="007A1905">
      <w:r w:rsidRPr="000A6C94">
        <w:rPr>
          <w:rFonts w:eastAsiaTheme="minorHAnsi"/>
          <w:lang w:eastAsia="en-US"/>
        </w:rPr>
        <w:lastRenderedPageBreak/>
        <w:t xml:space="preserve">                   5. Leave application form will be displayed</w:t>
      </w:r>
      <w:r w:rsidRPr="000A6C94">
        <w:t>.</w:t>
      </w:r>
    </w:p>
    <w:p w:rsidR="000A6C94" w:rsidRPr="000A6C94" w:rsidRDefault="000A6C94" w:rsidP="007A1905">
      <w:pPr>
        <w:rPr>
          <w:b/>
        </w:rPr>
      </w:pPr>
      <w:r w:rsidRPr="000A6C94">
        <w:t xml:space="preserve">                   6. Employee enters valid Username</w:t>
      </w:r>
    </w:p>
    <w:p w:rsidR="000A6C94" w:rsidRPr="000A6C94" w:rsidRDefault="000A6C94" w:rsidP="007A1905">
      <w:pPr>
        <w:rPr>
          <w:b/>
        </w:rPr>
      </w:pPr>
      <w:r w:rsidRPr="000A6C94">
        <w:t xml:space="preserve">                   7. Employee enters invalid Password</w:t>
      </w:r>
    </w:p>
    <w:p w:rsidR="000A6C94" w:rsidRPr="000A6C94" w:rsidRDefault="000A6C94" w:rsidP="007A1905">
      <w:pPr>
        <w:rPr>
          <w:b/>
        </w:rPr>
      </w:pPr>
      <w:r w:rsidRPr="000A6C94">
        <w:t xml:space="preserve">                   8. Employee clicks on the ok button</w:t>
      </w:r>
    </w:p>
    <w:p w:rsidR="00A7434F" w:rsidRDefault="000A6C94" w:rsidP="007A1905">
      <w:r w:rsidRPr="000A6C94">
        <w:t xml:space="preserve">                   9. The system validates Username &amp; Passw</w:t>
      </w:r>
      <w:r w:rsidR="00A7434F">
        <w:t>ord</w:t>
      </w:r>
    </w:p>
    <w:p w:rsidR="002B1A21" w:rsidRPr="00A7434F" w:rsidRDefault="00A7434F" w:rsidP="007A1905">
      <w:r>
        <w:t xml:space="preserve">                   10. </w:t>
      </w:r>
      <w:r w:rsidR="002B1A21">
        <w:t>The system displays an error message regarding web server unavailability problem</w:t>
      </w:r>
    </w:p>
    <w:p w:rsidR="002B1A21" w:rsidRDefault="00960EDF" w:rsidP="007A1905">
      <w:pPr>
        <w:pStyle w:val="StyleHeading2Sub-headingH2ChapterNumberAppendixLetterchnh"/>
      </w:pPr>
      <w:bookmarkStart w:id="43" w:name="_Toc458764039"/>
      <w:r>
        <w:t>Exception Flow 4</w:t>
      </w:r>
      <w:r w:rsidR="002B1A21">
        <w:t>: Database Connectivity Error</w:t>
      </w:r>
      <w:bookmarkEnd w:id="43"/>
    </w:p>
    <w:p w:rsidR="002B1A21" w:rsidRDefault="002B1A21" w:rsidP="007A1905"/>
    <w:p w:rsidR="00A7434F" w:rsidRPr="00A7434F" w:rsidRDefault="00A7434F" w:rsidP="007A190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</w:t>
      </w:r>
      <w:r w:rsidRPr="00A7434F">
        <w:rPr>
          <w:rFonts w:eastAsiaTheme="minorHAnsi"/>
          <w:lang w:eastAsia="en-US"/>
        </w:rPr>
        <w:t>1. Employee will access Intranet</w:t>
      </w:r>
    </w:p>
    <w:p w:rsidR="00A7434F" w:rsidRPr="00A7434F" w:rsidRDefault="00A7434F" w:rsidP="007A1905">
      <w:pPr>
        <w:rPr>
          <w:rFonts w:eastAsiaTheme="minorHAnsi"/>
          <w:lang w:eastAsia="en-US"/>
        </w:rPr>
      </w:pPr>
      <w:r w:rsidRPr="00A7434F">
        <w:rPr>
          <w:rFonts w:eastAsiaTheme="minorHAnsi"/>
          <w:lang w:eastAsia="en-US"/>
        </w:rPr>
        <w:t xml:space="preserve">           </w:t>
      </w:r>
      <w:r>
        <w:rPr>
          <w:rFonts w:eastAsiaTheme="minorHAnsi"/>
          <w:lang w:eastAsia="en-US"/>
        </w:rPr>
        <w:t xml:space="preserve">  </w:t>
      </w:r>
      <w:r w:rsidRPr="00A7434F">
        <w:rPr>
          <w:rFonts w:eastAsiaTheme="minorHAnsi"/>
          <w:lang w:eastAsia="en-US"/>
        </w:rPr>
        <w:t xml:space="preserve">      2. </w:t>
      </w:r>
      <w:r w:rsidRPr="00A7434F">
        <w:t>Employee</w:t>
      </w:r>
      <w:r w:rsidRPr="00A7434F">
        <w:rPr>
          <w:rFonts w:eastAsiaTheme="minorHAnsi"/>
          <w:lang w:eastAsia="en-US"/>
        </w:rPr>
        <w:t xml:space="preserve"> clicks on Employee Corner</w:t>
      </w:r>
    </w:p>
    <w:p w:rsidR="00A7434F" w:rsidRPr="00A7434F" w:rsidRDefault="00A7434F" w:rsidP="007A1905">
      <w:pPr>
        <w:rPr>
          <w:rFonts w:eastAsiaTheme="minorHAnsi"/>
          <w:lang w:eastAsia="en-US"/>
        </w:rPr>
      </w:pPr>
      <w:r w:rsidRPr="00A7434F">
        <w:rPr>
          <w:rFonts w:eastAsiaTheme="minorHAnsi"/>
          <w:lang w:eastAsia="en-US"/>
        </w:rPr>
        <w:t xml:space="preserve">                   3. </w:t>
      </w:r>
      <w:r w:rsidRPr="00A7434F">
        <w:t>Employee</w:t>
      </w:r>
      <w:r w:rsidRPr="00A7434F">
        <w:rPr>
          <w:rFonts w:eastAsiaTheme="minorHAnsi"/>
          <w:lang w:eastAsia="en-US"/>
        </w:rPr>
        <w:t xml:space="preserve"> clicks on Attendance System</w:t>
      </w:r>
    </w:p>
    <w:p w:rsidR="00A7434F" w:rsidRPr="00A7434F" w:rsidRDefault="00A7434F" w:rsidP="007A1905">
      <w:pPr>
        <w:rPr>
          <w:rFonts w:eastAsiaTheme="minorHAnsi"/>
          <w:lang w:eastAsia="en-US"/>
        </w:rPr>
      </w:pPr>
      <w:r w:rsidRPr="00A7434F">
        <w:rPr>
          <w:rFonts w:eastAsiaTheme="minorHAnsi"/>
          <w:lang w:eastAsia="en-US"/>
        </w:rPr>
        <w:t xml:space="preserve">                   4.</w:t>
      </w:r>
      <w:r w:rsidRPr="00A7434F">
        <w:t xml:space="preserve"> Employee</w:t>
      </w:r>
      <w:r w:rsidRPr="00A7434F">
        <w:rPr>
          <w:rFonts w:eastAsiaTheme="minorHAnsi"/>
          <w:lang w:eastAsia="en-US"/>
        </w:rPr>
        <w:t xml:space="preserve"> selects Leave Application </w:t>
      </w:r>
    </w:p>
    <w:p w:rsidR="00A7434F" w:rsidRPr="00A7434F" w:rsidRDefault="00A7434F" w:rsidP="007A1905">
      <w:r w:rsidRPr="00A7434F">
        <w:rPr>
          <w:rFonts w:eastAsiaTheme="minorHAnsi"/>
          <w:lang w:eastAsia="en-US"/>
        </w:rPr>
        <w:t xml:space="preserve">                 </w:t>
      </w:r>
      <w:r>
        <w:rPr>
          <w:rFonts w:eastAsiaTheme="minorHAnsi"/>
          <w:lang w:eastAsia="en-US"/>
        </w:rPr>
        <w:t xml:space="preserve"> </w:t>
      </w:r>
      <w:r w:rsidRPr="00A7434F">
        <w:rPr>
          <w:rFonts w:eastAsiaTheme="minorHAnsi"/>
          <w:lang w:eastAsia="en-US"/>
        </w:rPr>
        <w:t xml:space="preserve"> 5. Leave application form will be displayed</w:t>
      </w:r>
      <w:r w:rsidRPr="00A7434F">
        <w:t>.</w:t>
      </w:r>
    </w:p>
    <w:p w:rsidR="00A7434F" w:rsidRPr="00A7434F" w:rsidRDefault="00A7434F" w:rsidP="007A1905">
      <w:pPr>
        <w:rPr>
          <w:b/>
        </w:rPr>
      </w:pPr>
      <w:r w:rsidRPr="00A7434F">
        <w:t xml:space="preserve">                   6. Employee enters valid Username</w:t>
      </w:r>
    </w:p>
    <w:p w:rsidR="00A7434F" w:rsidRPr="00A7434F" w:rsidRDefault="00A7434F" w:rsidP="007A1905">
      <w:pPr>
        <w:rPr>
          <w:b/>
        </w:rPr>
      </w:pPr>
      <w:r w:rsidRPr="00A7434F">
        <w:t xml:space="preserve">                   7. Employee enters invalid Password</w:t>
      </w:r>
    </w:p>
    <w:p w:rsidR="00A7434F" w:rsidRPr="00A7434F" w:rsidRDefault="00A7434F" w:rsidP="007A1905">
      <w:pPr>
        <w:rPr>
          <w:b/>
        </w:rPr>
      </w:pPr>
      <w:r w:rsidRPr="00A7434F">
        <w:t xml:space="preserve">                   8. Employee clicks on the ok button</w:t>
      </w:r>
    </w:p>
    <w:p w:rsidR="00A7434F" w:rsidRPr="00A7434F" w:rsidRDefault="00A7434F" w:rsidP="007A1905">
      <w:r w:rsidRPr="00A7434F">
        <w:t xml:space="preserve">                   9. The system validates Username &amp; Password</w:t>
      </w:r>
    </w:p>
    <w:p w:rsidR="002B1A21" w:rsidRPr="002445D4" w:rsidRDefault="00A7434F" w:rsidP="007A1905">
      <w:r>
        <w:t xml:space="preserve">                  10.</w:t>
      </w:r>
      <w:r w:rsidR="002B1A21" w:rsidRPr="00B22A32">
        <w:t>The system</w:t>
      </w:r>
      <w:r w:rsidR="002B1A21">
        <w:t xml:space="preserve"> displays an error message regarding database connectivity problem.</w:t>
      </w:r>
    </w:p>
    <w:p w:rsidR="002B1A21" w:rsidRDefault="00960EDF" w:rsidP="007A1905">
      <w:pPr>
        <w:pStyle w:val="StyleHeading2Sub-headingH2ChapterNumberAppendixLetterchnh"/>
      </w:pPr>
      <w:bookmarkStart w:id="44" w:name="_Toc458764040"/>
      <w:r>
        <w:t>Exception Flow 5</w:t>
      </w:r>
      <w:r w:rsidR="002B1A21">
        <w:t>: Network Connectivity Error</w:t>
      </w:r>
      <w:bookmarkEnd w:id="44"/>
    </w:p>
    <w:p w:rsidR="002B1A21" w:rsidRDefault="002B1A21" w:rsidP="007A1905"/>
    <w:p w:rsidR="00A7434F" w:rsidRPr="00A7434F" w:rsidRDefault="00A7434F" w:rsidP="007A1905">
      <w:pPr>
        <w:rPr>
          <w:rFonts w:eastAsiaTheme="minorHAnsi"/>
          <w:lang w:eastAsia="en-US"/>
        </w:rPr>
      </w:pPr>
      <w:r w:rsidRPr="00A7434F">
        <w:rPr>
          <w:rFonts w:eastAsiaTheme="minorHAnsi"/>
          <w:lang w:eastAsia="en-US"/>
        </w:rPr>
        <w:t xml:space="preserve">                   1. Employee will access Intranet</w:t>
      </w:r>
    </w:p>
    <w:p w:rsidR="00A7434F" w:rsidRPr="00A7434F" w:rsidRDefault="00A7434F" w:rsidP="007A1905">
      <w:pPr>
        <w:rPr>
          <w:rFonts w:eastAsiaTheme="minorHAnsi"/>
          <w:lang w:eastAsia="en-US"/>
        </w:rPr>
      </w:pPr>
      <w:r w:rsidRPr="00A7434F">
        <w:rPr>
          <w:rFonts w:eastAsiaTheme="minorHAnsi"/>
          <w:lang w:eastAsia="en-US"/>
        </w:rPr>
        <w:t xml:space="preserve">                   2. </w:t>
      </w:r>
      <w:r w:rsidRPr="00A7434F">
        <w:t>Employee</w:t>
      </w:r>
      <w:r w:rsidRPr="00A7434F">
        <w:rPr>
          <w:rFonts w:eastAsiaTheme="minorHAnsi"/>
          <w:lang w:eastAsia="en-US"/>
        </w:rPr>
        <w:t xml:space="preserve"> clicks on Employee Corner</w:t>
      </w:r>
    </w:p>
    <w:p w:rsidR="00A7434F" w:rsidRPr="00A7434F" w:rsidRDefault="00A7434F" w:rsidP="007A1905">
      <w:pPr>
        <w:rPr>
          <w:rFonts w:eastAsiaTheme="minorHAnsi"/>
          <w:lang w:eastAsia="en-US"/>
        </w:rPr>
      </w:pPr>
      <w:r w:rsidRPr="00A7434F">
        <w:rPr>
          <w:rFonts w:eastAsiaTheme="minorHAnsi"/>
          <w:lang w:eastAsia="en-US"/>
        </w:rPr>
        <w:t xml:space="preserve">                   3. </w:t>
      </w:r>
      <w:r w:rsidRPr="00A7434F">
        <w:t>Employee</w:t>
      </w:r>
      <w:r w:rsidRPr="00A7434F">
        <w:rPr>
          <w:rFonts w:eastAsiaTheme="minorHAnsi"/>
          <w:lang w:eastAsia="en-US"/>
        </w:rPr>
        <w:t xml:space="preserve"> clicks on Attendance System</w:t>
      </w:r>
    </w:p>
    <w:p w:rsidR="00A7434F" w:rsidRPr="00A7434F" w:rsidRDefault="00A7434F" w:rsidP="007A1905">
      <w:pPr>
        <w:rPr>
          <w:rFonts w:eastAsiaTheme="minorHAnsi"/>
          <w:lang w:eastAsia="en-US"/>
        </w:rPr>
      </w:pPr>
      <w:r w:rsidRPr="00A7434F">
        <w:rPr>
          <w:rFonts w:eastAsiaTheme="minorHAnsi"/>
          <w:lang w:eastAsia="en-US"/>
        </w:rPr>
        <w:t xml:space="preserve">                   4.</w:t>
      </w:r>
      <w:r w:rsidRPr="00A7434F">
        <w:t xml:space="preserve"> Employee</w:t>
      </w:r>
      <w:r w:rsidRPr="00A7434F">
        <w:rPr>
          <w:rFonts w:eastAsiaTheme="minorHAnsi"/>
          <w:lang w:eastAsia="en-US"/>
        </w:rPr>
        <w:t xml:space="preserve"> selects Leave Application </w:t>
      </w:r>
    </w:p>
    <w:p w:rsidR="00A7434F" w:rsidRPr="00A7434F" w:rsidRDefault="00A7434F" w:rsidP="007A1905">
      <w:r w:rsidRPr="00A7434F">
        <w:rPr>
          <w:rFonts w:eastAsiaTheme="minorHAnsi"/>
          <w:lang w:eastAsia="en-US"/>
        </w:rPr>
        <w:t xml:space="preserve">                   5. Leave application form will be displayed</w:t>
      </w:r>
      <w:r w:rsidRPr="00A7434F">
        <w:t>.</w:t>
      </w:r>
    </w:p>
    <w:p w:rsidR="00A7434F" w:rsidRPr="00A7434F" w:rsidRDefault="00A7434F" w:rsidP="007A1905">
      <w:pPr>
        <w:rPr>
          <w:b/>
        </w:rPr>
      </w:pPr>
      <w:r w:rsidRPr="00A7434F">
        <w:t xml:space="preserve">                   6. Employee enters valid Username</w:t>
      </w:r>
    </w:p>
    <w:p w:rsidR="00A7434F" w:rsidRPr="00A7434F" w:rsidRDefault="00A7434F" w:rsidP="007A1905">
      <w:pPr>
        <w:rPr>
          <w:b/>
        </w:rPr>
      </w:pPr>
      <w:r w:rsidRPr="00A7434F">
        <w:t xml:space="preserve">                  7. Employee enters invalid Password</w:t>
      </w:r>
    </w:p>
    <w:p w:rsidR="00A7434F" w:rsidRPr="00A7434F" w:rsidRDefault="00A7434F" w:rsidP="007A1905">
      <w:pPr>
        <w:rPr>
          <w:b/>
        </w:rPr>
      </w:pPr>
      <w:r w:rsidRPr="00A7434F">
        <w:t xml:space="preserve">                   8. Employee clicks on the ok button</w:t>
      </w:r>
    </w:p>
    <w:p w:rsidR="00A7434F" w:rsidRPr="00A7434F" w:rsidRDefault="00A7434F" w:rsidP="007A1905">
      <w:r w:rsidRPr="00A7434F">
        <w:t xml:space="preserve">                   9. The system validates Username &amp; Password</w:t>
      </w:r>
    </w:p>
    <w:p w:rsidR="002B1A21" w:rsidRPr="00A7434F" w:rsidRDefault="00A7434F" w:rsidP="007A1905">
      <w:r w:rsidRPr="00A7434F">
        <w:t xml:space="preserve">                  10.</w:t>
      </w:r>
      <w:r w:rsidR="002B1A21" w:rsidRPr="00A7434F">
        <w:t>The system displays an error message regarding network connectivity problem.</w:t>
      </w:r>
    </w:p>
    <w:p w:rsidR="00AF20B3" w:rsidRDefault="00AF20B3" w:rsidP="007A1905">
      <w:pPr>
        <w:pStyle w:val="StyleHeading2Sub-headingH2ChapterNumberAppendixLetterchnh"/>
      </w:pPr>
    </w:p>
    <w:p w:rsidR="007A1905" w:rsidRDefault="00B67E7B" w:rsidP="007A1905">
      <w:pPr>
        <w:pStyle w:val="Caption"/>
      </w:pPr>
      <w:r>
        <w:tab/>
      </w:r>
      <w:bookmarkStart w:id="45" w:name="_Toc144299927"/>
      <w:bookmarkStart w:id="46" w:name="_Toc145125013"/>
      <w:bookmarkStart w:id="47" w:name="_Toc165439511"/>
      <w:bookmarkStart w:id="48" w:name="_Toc186019620"/>
      <w:bookmarkStart w:id="49" w:name="_Toc302030208"/>
      <w:bookmarkEnd w:id="38"/>
      <w:bookmarkEnd w:id="39"/>
      <w:bookmarkEnd w:id="40"/>
      <w:bookmarkEnd w:id="41"/>
    </w:p>
    <w:p w:rsidR="007A1905" w:rsidRDefault="007A1905" w:rsidP="007A1905"/>
    <w:p w:rsidR="007A1905" w:rsidRDefault="007A1905" w:rsidP="007A1905"/>
    <w:p w:rsidR="007A1905" w:rsidRPr="007A1905" w:rsidRDefault="007A1905" w:rsidP="007A1905"/>
    <w:p w:rsidR="007A1905" w:rsidRDefault="007A1905" w:rsidP="007A1905">
      <w:pPr>
        <w:pStyle w:val="StyleHeading1H1Mainheading1Heading1Heading10Head1h1Sec"/>
      </w:pPr>
    </w:p>
    <w:p w:rsidR="009F5790" w:rsidRPr="009F5790" w:rsidRDefault="009F5790" w:rsidP="007A1905">
      <w:pPr>
        <w:pStyle w:val="StyleHeading1H1Mainheading1Heading1Heading10Head1h1Sec"/>
      </w:pPr>
      <w:r w:rsidRPr="009F5790">
        <w:t>Post Conditions</w:t>
      </w:r>
      <w:bookmarkEnd w:id="45"/>
      <w:bookmarkEnd w:id="46"/>
      <w:bookmarkEnd w:id="47"/>
      <w:bookmarkEnd w:id="48"/>
      <w:bookmarkEnd w:id="49"/>
    </w:p>
    <w:p w:rsidR="009F5790" w:rsidRPr="009F5790" w:rsidRDefault="009F5790" w:rsidP="007A1905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3"/>
        <w:gridCol w:w="5823"/>
      </w:tblGrid>
      <w:tr w:rsidR="009F5790" w:rsidRPr="009F5790" w:rsidTr="007A1905">
        <w:trPr>
          <w:trHeight w:val="287"/>
          <w:tblHeader/>
        </w:trPr>
        <w:tc>
          <w:tcPr>
            <w:tcW w:w="3243" w:type="dxa"/>
          </w:tcPr>
          <w:p w:rsidR="009F5790" w:rsidRPr="009F5790" w:rsidRDefault="009F5790" w:rsidP="007A1905">
            <w:r w:rsidRPr="009F5790">
              <w:t>Flow Name</w:t>
            </w:r>
          </w:p>
        </w:tc>
        <w:tc>
          <w:tcPr>
            <w:tcW w:w="5823" w:type="dxa"/>
          </w:tcPr>
          <w:p w:rsidR="009F5790" w:rsidRPr="009F5790" w:rsidRDefault="009F5790" w:rsidP="007A1905">
            <w:r w:rsidRPr="009F5790">
              <w:t>Post Condition</w:t>
            </w:r>
          </w:p>
        </w:tc>
      </w:tr>
      <w:tr w:rsidR="009F5790" w:rsidRPr="009F5790" w:rsidTr="007A1905">
        <w:trPr>
          <w:trHeight w:val="692"/>
        </w:trPr>
        <w:tc>
          <w:tcPr>
            <w:tcW w:w="3243" w:type="dxa"/>
          </w:tcPr>
          <w:p w:rsidR="009F5790" w:rsidRPr="009F5790" w:rsidRDefault="0035004C" w:rsidP="007A1905">
            <w:r w:rsidRPr="00304EDE">
              <w:t xml:space="preserve">Successful </w:t>
            </w:r>
            <w:r>
              <w:t>Employee</w:t>
            </w:r>
            <w:r w:rsidRPr="00304EDE">
              <w:t xml:space="preserve"> login to the </w:t>
            </w:r>
            <w:r>
              <w:t>website</w:t>
            </w:r>
          </w:p>
        </w:tc>
        <w:tc>
          <w:tcPr>
            <w:tcW w:w="5823" w:type="dxa"/>
          </w:tcPr>
          <w:p w:rsidR="009F5790" w:rsidRPr="007A1905" w:rsidRDefault="0035004C" w:rsidP="007A1905">
            <w:pPr>
              <w:pStyle w:val="infoblue"/>
              <w:rPr>
                <w:rFonts w:ascii="Times" w:hAnsi="Times"/>
                <w:i w:val="0"/>
                <w:color w:val="auto"/>
              </w:rPr>
            </w:pPr>
            <w:r w:rsidRPr="007A1905">
              <w:rPr>
                <w:rFonts w:ascii="Times" w:hAnsi="Times"/>
                <w:i w:val="0"/>
                <w:color w:val="auto"/>
              </w:rPr>
              <w:t>Employee will be logged in to website and Home Page should get displayed</w:t>
            </w:r>
          </w:p>
        </w:tc>
      </w:tr>
      <w:tr w:rsidR="009F5790" w:rsidRPr="009F5790" w:rsidTr="007A1905">
        <w:trPr>
          <w:trHeight w:val="557"/>
        </w:trPr>
        <w:tc>
          <w:tcPr>
            <w:tcW w:w="3243" w:type="dxa"/>
          </w:tcPr>
          <w:p w:rsidR="009F5790" w:rsidRPr="009F5790" w:rsidRDefault="0035004C" w:rsidP="007A1905">
            <w:r>
              <w:t>Employee clicks on the Leave Request Link</w:t>
            </w:r>
          </w:p>
        </w:tc>
        <w:tc>
          <w:tcPr>
            <w:tcW w:w="5823" w:type="dxa"/>
          </w:tcPr>
          <w:p w:rsidR="009F5790" w:rsidRPr="009F5790" w:rsidRDefault="0035004C" w:rsidP="007A1905">
            <w:r>
              <w:t>Employee</w:t>
            </w:r>
            <w:r w:rsidRPr="00304EDE">
              <w:t xml:space="preserve"> will be </w:t>
            </w:r>
            <w:r>
              <w:t>redirected to Apply for Leave form and the form should be displayed</w:t>
            </w:r>
          </w:p>
        </w:tc>
      </w:tr>
      <w:tr w:rsidR="009F5790" w:rsidRPr="009F5790" w:rsidTr="007A1905">
        <w:trPr>
          <w:trHeight w:val="574"/>
        </w:trPr>
        <w:tc>
          <w:tcPr>
            <w:tcW w:w="3243" w:type="dxa"/>
          </w:tcPr>
          <w:p w:rsidR="009F5790" w:rsidRPr="009F5790" w:rsidRDefault="0035004C" w:rsidP="007A1905">
            <w:r w:rsidRPr="00304EDE">
              <w:t>Exceeded Login Attempts</w:t>
            </w:r>
          </w:p>
        </w:tc>
        <w:tc>
          <w:tcPr>
            <w:tcW w:w="5823" w:type="dxa"/>
          </w:tcPr>
          <w:p w:rsidR="009F5790" w:rsidRPr="009F5790" w:rsidRDefault="0035004C" w:rsidP="007A1905">
            <w:r w:rsidRPr="00304EDE">
              <w:t xml:space="preserve">The system should suspend the </w:t>
            </w:r>
            <w:r>
              <w:t>Employee</w:t>
            </w:r>
            <w:r w:rsidRPr="00304EDE">
              <w:t xml:space="preserve"> account and should inform the </w:t>
            </w:r>
            <w:r>
              <w:t>Employee</w:t>
            </w:r>
            <w:r w:rsidRPr="00304EDE">
              <w:t xml:space="preserve"> that his/her account has been suspended</w:t>
            </w:r>
          </w:p>
        </w:tc>
      </w:tr>
      <w:tr w:rsidR="008D5133" w:rsidRPr="009F5790" w:rsidTr="007A1905">
        <w:trPr>
          <w:trHeight w:val="574"/>
        </w:trPr>
        <w:tc>
          <w:tcPr>
            <w:tcW w:w="3243" w:type="dxa"/>
          </w:tcPr>
          <w:p w:rsidR="008D5133" w:rsidRPr="009F5790" w:rsidRDefault="008D5133" w:rsidP="007A1905">
            <w:r w:rsidRPr="00304EDE">
              <w:t>Web Server Down</w:t>
            </w:r>
          </w:p>
        </w:tc>
        <w:tc>
          <w:tcPr>
            <w:tcW w:w="5823" w:type="dxa"/>
          </w:tcPr>
          <w:p w:rsidR="008D5133" w:rsidRPr="009F5790" w:rsidRDefault="008D5133" w:rsidP="007A1905">
            <w:r w:rsidRPr="00304EDE">
              <w:t>The system should display an error message to the user regarding web server unavailability problem</w:t>
            </w:r>
          </w:p>
        </w:tc>
      </w:tr>
      <w:tr w:rsidR="008D5133" w:rsidRPr="009F5790" w:rsidTr="007A1905">
        <w:trPr>
          <w:trHeight w:val="574"/>
        </w:trPr>
        <w:tc>
          <w:tcPr>
            <w:tcW w:w="3243" w:type="dxa"/>
          </w:tcPr>
          <w:p w:rsidR="008D5133" w:rsidRPr="009F5790" w:rsidRDefault="008D5133" w:rsidP="007A1905">
            <w:r w:rsidRPr="00304EDE">
              <w:t>Database Connectivity Error</w:t>
            </w:r>
          </w:p>
        </w:tc>
        <w:tc>
          <w:tcPr>
            <w:tcW w:w="5823" w:type="dxa"/>
          </w:tcPr>
          <w:p w:rsidR="008D5133" w:rsidRPr="009F5790" w:rsidRDefault="008D5133" w:rsidP="007A1905">
            <w:r w:rsidRPr="00304EDE">
              <w:t>The system should display an error message to the user regarding the database connectivity problem</w:t>
            </w:r>
          </w:p>
        </w:tc>
      </w:tr>
      <w:tr w:rsidR="008D5133" w:rsidRPr="009F5790" w:rsidTr="007A1905">
        <w:trPr>
          <w:trHeight w:val="574"/>
        </w:trPr>
        <w:tc>
          <w:tcPr>
            <w:tcW w:w="3243" w:type="dxa"/>
          </w:tcPr>
          <w:p w:rsidR="008D5133" w:rsidRPr="009F5790" w:rsidRDefault="008D5133" w:rsidP="007A1905">
            <w:r w:rsidRPr="00304EDE">
              <w:t>Network Connectivity Error</w:t>
            </w:r>
          </w:p>
        </w:tc>
        <w:tc>
          <w:tcPr>
            <w:tcW w:w="5823" w:type="dxa"/>
          </w:tcPr>
          <w:p w:rsidR="008D5133" w:rsidRPr="009F5790" w:rsidRDefault="008D5133" w:rsidP="007A1905">
            <w:r w:rsidRPr="00304EDE">
              <w:t>The system should display an error message to the user regarding the network connectivity problem</w:t>
            </w:r>
          </w:p>
        </w:tc>
      </w:tr>
    </w:tbl>
    <w:p w:rsidR="009F5790" w:rsidRPr="009F5790" w:rsidRDefault="009F5790" w:rsidP="007A1905"/>
    <w:p w:rsidR="009F5790" w:rsidRPr="009F5790" w:rsidRDefault="009F5790" w:rsidP="007A1905"/>
    <w:p w:rsidR="009F5790" w:rsidRPr="009F5790" w:rsidRDefault="009F5790" w:rsidP="007A1905"/>
    <w:p w:rsidR="009F5790" w:rsidRPr="009F5790" w:rsidRDefault="009F5790" w:rsidP="007A1905"/>
    <w:p w:rsidR="009F5790" w:rsidRPr="009F5790" w:rsidRDefault="009F5790" w:rsidP="007A1905"/>
    <w:p w:rsidR="009F5790" w:rsidRPr="009F5790" w:rsidRDefault="009F5790" w:rsidP="007A1905"/>
    <w:p w:rsidR="009F5790" w:rsidRPr="009F5790" w:rsidRDefault="009F5790" w:rsidP="007A1905">
      <w:pPr>
        <w:pStyle w:val="StyleHeading1H1Mainheading1Heading1Heading10Head1h1Sec"/>
        <w:ind w:left="0"/>
      </w:pPr>
      <w:bookmarkStart w:id="50" w:name="_Toc144299928"/>
      <w:bookmarkStart w:id="51" w:name="_Toc145125014"/>
      <w:bookmarkStart w:id="52" w:name="_Toc165439512"/>
      <w:bookmarkStart w:id="53" w:name="_Toc186019621"/>
      <w:bookmarkStart w:id="54" w:name="_Toc302030209"/>
      <w:r w:rsidRPr="009F5790">
        <w:t>Special Requirements</w:t>
      </w:r>
      <w:bookmarkEnd w:id="50"/>
      <w:bookmarkEnd w:id="51"/>
      <w:bookmarkEnd w:id="52"/>
      <w:bookmarkEnd w:id="53"/>
      <w:bookmarkEnd w:id="54"/>
    </w:p>
    <w:p w:rsidR="00437744" w:rsidRPr="0004791E" w:rsidRDefault="00437744" w:rsidP="007A1905">
      <w:pPr>
        <w:pStyle w:val="StyleHeading2Sub-headingH2ChapterNumberAppendixLetterchnh"/>
      </w:pPr>
      <w:bookmarkStart w:id="55" w:name="_Toc458607236"/>
      <w:r>
        <w:t>Performance</w:t>
      </w:r>
      <w:bookmarkEnd w:id="55"/>
      <w:r w:rsidRPr="0004791E">
        <w:t xml:space="preserve"> </w:t>
      </w:r>
    </w:p>
    <w:p w:rsidR="0035004C" w:rsidRPr="0035004C" w:rsidRDefault="0035004C" w:rsidP="007A1905">
      <w:bookmarkStart w:id="56" w:name="_Toc458607237"/>
      <w:r>
        <w:t xml:space="preserve">               </w:t>
      </w:r>
      <w:r w:rsidR="00491369">
        <w:t>The</w:t>
      </w:r>
      <w:r w:rsidRPr="0035004C">
        <w:t xml:space="preserve"> click on ‘Leave Request’shall display the Apply for Leave form within 15 seconds.</w:t>
      </w:r>
    </w:p>
    <w:p w:rsidR="009D05E1" w:rsidRPr="00ED3402" w:rsidRDefault="009D05E1" w:rsidP="007A1905">
      <w:pPr>
        <w:pStyle w:val="Caption"/>
      </w:pPr>
    </w:p>
    <w:p w:rsidR="00437744" w:rsidRPr="0004791E" w:rsidRDefault="00437744" w:rsidP="007A1905">
      <w:pPr>
        <w:pStyle w:val="StyleHeading2Sub-headingH2ChapterNumberAppendixLetterchnh"/>
      </w:pPr>
      <w:r>
        <w:t>Availability</w:t>
      </w:r>
      <w:bookmarkEnd w:id="56"/>
      <w:r>
        <w:t xml:space="preserve"> </w:t>
      </w:r>
    </w:p>
    <w:p w:rsidR="00437744" w:rsidRPr="0035004C" w:rsidRDefault="00437744" w:rsidP="007A1905">
      <w:pPr>
        <w:pStyle w:val="ListParagraph"/>
      </w:pPr>
      <w:r w:rsidRPr="0035004C">
        <w:t>Application is up and running 24*7.</w:t>
      </w:r>
    </w:p>
    <w:p w:rsidR="009F5790" w:rsidRPr="009F5790" w:rsidRDefault="009F5790" w:rsidP="007A1905">
      <w:pPr>
        <w:pStyle w:val="infoblue"/>
      </w:pPr>
    </w:p>
    <w:p w:rsidR="009F5790" w:rsidRPr="009F5790" w:rsidRDefault="009F5790" w:rsidP="007A1905">
      <w:pPr>
        <w:pStyle w:val="infoblue"/>
      </w:pPr>
    </w:p>
    <w:p w:rsidR="009F5790" w:rsidRPr="009F5790" w:rsidRDefault="009F5790" w:rsidP="007A1905">
      <w:pPr>
        <w:pStyle w:val="StyleHeading1H1Mainheading1Heading1Heading10Head1h1Sec"/>
      </w:pPr>
      <w:bookmarkStart w:id="57" w:name="_Toc144299930"/>
      <w:bookmarkStart w:id="58" w:name="_Toc145125016"/>
      <w:bookmarkStart w:id="59" w:name="_Toc165439515"/>
      <w:bookmarkStart w:id="60" w:name="_Toc186019624"/>
      <w:bookmarkStart w:id="61" w:name="_Toc302030212"/>
      <w:r w:rsidRPr="009F5790">
        <w:lastRenderedPageBreak/>
        <w:t>Business Rules</w:t>
      </w:r>
      <w:bookmarkEnd w:id="57"/>
      <w:bookmarkEnd w:id="58"/>
      <w:bookmarkEnd w:id="59"/>
      <w:bookmarkEnd w:id="60"/>
      <w:bookmarkEnd w:id="61"/>
    </w:p>
    <w:tbl>
      <w:tblPr>
        <w:tblW w:w="0" w:type="auto"/>
        <w:tblInd w:w="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9"/>
        <w:gridCol w:w="3766"/>
        <w:gridCol w:w="3057"/>
      </w:tblGrid>
      <w:tr w:rsidR="009F5790" w:rsidRPr="009F5790" w:rsidTr="00491369">
        <w:trPr>
          <w:trHeight w:val="386"/>
          <w:tblHeader/>
        </w:trPr>
        <w:tc>
          <w:tcPr>
            <w:tcW w:w="2349" w:type="dxa"/>
            <w:shd w:val="clear" w:color="auto" w:fill="F3F3F3"/>
          </w:tcPr>
          <w:p w:rsidR="009F5790" w:rsidRPr="009F5790" w:rsidRDefault="009F5790" w:rsidP="007A1905">
            <w:r w:rsidRPr="009F5790">
              <w:t>Business Rule Name</w:t>
            </w:r>
          </w:p>
        </w:tc>
        <w:tc>
          <w:tcPr>
            <w:tcW w:w="3766" w:type="dxa"/>
            <w:shd w:val="clear" w:color="auto" w:fill="F3F3F3"/>
          </w:tcPr>
          <w:p w:rsidR="009F5790" w:rsidRPr="009F5790" w:rsidRDefault="009F5790" w:rsidP="007A1905">
            <w:r w:rsidRPr="009F5790">
              <w:t>Business Rule Description</w:t>
            </w:r>
          </w:p>
        </w:tc>
        <w:tc>
          <w:tcPr>
            <w:tcW w:w="3057" w:type="dxa"/>
            <w:shd w:val="clear" w:color="auto" w:fill="F3F3F3"/>
          </w:tcPr>
          <w:p w:rsidR="009F5790" w:rsidRPr="009F5790" w:rsidRDefault="009F5790" w:rsidP="007A1905">
            <w:r w:rsidRPr="009F5790">
              <w:t>System action (if BR fails)</w:t>
            </w:r>
          </w:p>
        </w:tc>
      </w:tr>
      <w:tr w:rsidR="009F5790" w:rsidRPr="009F5790" w:rsidTr="00491369">
        <w:trPr>
          <w:trHeight w:val="753"/>
        </w:trPr>
        <w:tc>
          <w:tcPr>
            <w:tcW w:w="2349" w:type="dxa"/>
          </w:tcPr>
          <w:p w:rsidR="009F5790" w:rsidRPr="007A1905" w:rsidRDefault="00207CB3" w:rsidP="007A1905">
            <w:pPr>
              <w:pStyle w:val="infoblue"/>
              <w:rPr>
                <w:rFonts w:ascii="Times" w:hAnsi="Times"/>
                <w:i w:val="0"/>
                <w:color w:val="auto"/>
              </w:rPr>
            </w:pPr>
            <w:r w:rsidRPr="007A1905">
              <w:rPr>
                <w:rFonts w:ascii="Times" w:hAnsi="Times"/>
                <w:i w:val="0"/>
                <w:color w:val="auto"/>
              </w:rPr>
              <w:t>BR01</w:t>
            </w:r>
          </w:p>
        </w:tc>
        <w:tc>
          <w:tcPr>
            <w:tcW w:w="3766" w:type="dxa"/>
          </w:tcPr>
          <w:p w:rsidR="009F5790" w:rsidRPr="007A1905" w:rsidRDefault="0035004C" w:rsidP="007A1905">
            <w:pPr>
              <w:pStyle w:val="infoblue"/>
              <w:rPr>
                <w:rFonts w:ascii="Times" w:hAnsi="Times"/>
                <w:i w:val="0"/>
                <w:color w:val="auto"/>
              </w:rPr>
            </w:pPr>
            <w:r w:rsidRPr="007A1905">
              <w:rPr>
                <w:rFonts w:ascii="Times" w:hAnsi="Times"/>
                <w:i w:val="0"/>
                <w:color w:val="auto"/>
              </w:rPr>
              <w:t>Employee must be valid</w:t>
            </w:r>
          </w:p>
        </w:tc>
        <w:tc>
          <w:tcPr>
            <w:tcW w:w="3057" w:type="dxa"/>
          </w:tcPr>
          <w:p w:rsidR="009F5790" w:rsidRPr="007A1905" w:rsidRDefault="0035004C" w:rsidP="007A1905">
            <w:pPr>
              <w:pStyle w:val="infoblue"/>
              <w:rPr>
                <w:rFonts w:ascii="Times" w:hAnsi="Times"/>
                <w:i w:val="0"/>
                <w:color w:val="auto"/>
              </w:rPr>
            </w:pPr>
            <w:r w:rsidRPr="007A1905">
              <w:rPr>
                <w:rFonts w:ascii="Times" w:hAnsi="Times"/>
                <w:i w:val="0"/>
                <w:color w:val="auto"/>
              </w:rPr>
              <w:t>Employee is prompted to re-enter the login credentials</w:t>
            </w:r>
          </w:p>
        </w:tc>
      </w:tr>
      <w:tr w:rsidR="00391FD3" w:rsidRPr="009F5790" w:rsidTr="00491369">
        <w:trPr>
          <w:trHeight w:val="930"/>
        </w:trPr>
        <w:tc>
          <w:tcPr>
            <w:tcW w:w="2349" w:type="dxa"/>
          </w:tcPr>
          <w:p w:rsidR="00391FD3" w:rsidRPr="007A1905" w:rsidRDefault="00391FD3" w:rsidP="007A1905">
            <w:pPr>
              <w:pStyle w:val="infoblue"/>
              <w:rPr>
                <w:rFonts w:ascii="Times" w:hAnsi="Times"/>
                <w:i w:val="0"/>
                <w:color w:val="auto"/>
              </w:rPr>
            </w:pPr>
            <w:r w:rsidRPr="007A1905">
              <w:rPr>
                <w:rFonts w:ascii="Times" w:hAnsi="Times"/>
                <w:i w:val="0"/>
                <w:color w:val="auto"/>
              </w:rPr>
              <w:t>BR02</w:t>
            </w:r>
          </w:p>
        </w:tc>
        <w:tc>
          <w:tcPr>
            <w:tcW w:w="3766" w:type="dxa"/>
          </w:tcPr>
          <w:p w:rsidR="00391FD3" w:rsidRPr="007A1905" w:rsidRDefault="0035004C" w:rsidP="007A1905">
            <w:pPr>
              <w:pStyle w:val="infoblue"/>
              <w:rPr>
                <w:rFonts w:ascii="Times" w:hAnsi="Times"/>
                <w:i w:val="0"/>
                <w:color w:val="auto"/>
              </w:rPr>
            </w:pPr>
            <w:r w:rsidRPr="007A1905">
              <w:rPr>
                <w:rFonts w:ascii="Times" w:hAnsi="Times"/>
                <w:i w:val="0"/>
                <w:color w:val="auto"/>
              </w:rPr>
              <w:t>Start date should be current date or future date</w:t>
            </w:r>
          </w:p>
        </w:tc>
        <w:tc>
          <w:tcPr>
            <w:tcW w:w="3057" w:type="dxa"/>
          </w:tcPr>
          <w:p w:rsidR="00391FD3" w:rsidRPr="007A1905" w:rsidRDefault="0035004C" w:rsidP="007A1905">
            <w:pPr>
              <w:pStyle w:val="infoblue"/>
              <w:rPr>
                <w:rFonts w:ascii="Times" w:hAnsi="Times"/>
                <w:i w:val="0"/>
                <w:color w:val="auto"/>
              </w:rPr>
            </w:pPr>
            <w:r w:rsidRPr="007A1905">
              <w:rPr>
                <w:rFonts w:ascii="Times" w:hAnsi="Times"/>
                <w:i w:val="0"/>
                <w:color w:val="auto"/>
              </w:rPr>
              <w:t>Displayes error message “Start date cannot be in the past”</w:t>
            </w:r>
          </w:p>
        </w:tc>
      </w:tr>
      <w:tr w:rsidR="00391FD3" w:rsidRPr="009F5790" w:rsidTr="00491369">
        <w:trPr>
          <w:trHeight w:val="953"/>
        </w:trPr>
        <w:tc>
          <w:tcPr>
            <w:tcW w:w="2349" w:type="dxa"/>
          </w:tcPr>
          <w:p w:rsidR="00391FD3" w:rsidRPr="007A1905" w:rsidRDefault="00391FD3" w:rsidP="007A1905">
            <w:pPr>
              <w:pStyle w:val="infoblue"/>
              <w:rPr>
                <w:rFonts w:ascii="Times" w:hAnsi="Times"/>
                <w:i w:val="0"/>
                <w:color w:val="auto"/>
              </w:rPr>
            </w:pPr>
            <w:r w:rsidRPr="007A1905">
              <w:rPr>
                <w:rFonts w:ascii="Times" w:hAnsi="Times"/>
                <w:i w:val="0"/>
                <w:color w:val="auto"/>
              </w:rPr>
              <w:t>BR03</w:t>
            </w:r>
          </w:p>
        </w:tc>
        <w:tc>
          <w:tcPr>
            <w:tcW w:w="3766" w:type="dxa"/>
          </w:tcPr>
          <w:p w:rsidR="00391FD3" w:rsidRPr="007A1905" w:rsidRDefault="0035004C" w:rsidP="007A1905">
            <w:pPr>
              <w:pStyle w:val="infoblue"/>
              <w:rPr>
                <w:rFonts w:ascii="Times" w:hAnsi="Times"/>
                <w:i w:val="0"/>
                <w:color w:val="auto"/>
              </w:rPr>
            </w:pPr>
            <w:r w:rsidRPr="007A1905">
              <w:rPr>
                <w:rFonts w:ascii="Times" w:hAnsi="Times"/>
                <w:i w:val="0"/>
                <w:color w:val="auto"/>
              </w:rPr>
              <w:t>End date should be current date or future date</w:t>
            </w:r>
            <w:r w:rsidR="00AD3160" w:rsidRPr="007A1905">
              <w:rPr>
                <w:rFonts w:ascii="Times" w:hAnsi="Times"/>
                <w:i w:val="0"/>
                <w:color w:val="auto"/>
              </w:rPr>
              <w:t>.</w:t>
            </w:r>
          </w:p>
        </w:tc>
        <w:tc>
          <w:tcPr>
            <w:tcW w:w="3057" w:type="dxa"/>
          </w:tcPr>
          <w:p w:rsidR="00391FD3" w:rsidRPr="007A1905" w:rsidRDefault="0035004C" w:rsidP="007A1905">
            <w:pPr>
              <w:pStyle w:val="infoblue"/>
              <w:rPr>
                <w:rFonts w:ascii="Times" w:hAnsi="Times"/>
                <w:i w:val="0"/>
                <w:color w:val="auto"/>
              </w:rPr>
            </w:pPr>
            <w:r w:rsidRPr="007A1905">
              <w:rPr>
                <w:rFonts w:ascii="Times" w:hAnsi="Times"/>
                <w:i w:val="0"/>
                <w:color w:val="auto"/>
              </w:rPr>
              <w:t>Displayes error message “End date cannot be in the past”</w:t>
            </w:r>
          </w:p>
        </w:tc>
      </w:tr>
      <w:tr w:rsidR="00391FD3" w:rsidRPr="009F5790" w:rsidTr="00491369">
        <w:trPr>
          <w:trHeight w:val="930"/>
        </w:trPr>
        <w:tc>
          <w:tcPr>
            <w:tcW w:w="2349" w:type="dxa"/>
          </w:tcPr>
          <w:p w:rsidR="00391FD3" w:rsidRPr="007A1905" w:rsidRDefault="00391FD3" w:rsidP="007A1905">
            <w:pPr>
              <w:pStyle w:val="infoblue"/>
              <w:rPr>
                <w:rFonts w:ascii="Times" w:hAnsi="Times"/>
                <w:i w:val="0"/>
                <w:color w:val="auto"/>
              </w:rPr>
            </w:pPr>
            <w:r w:rsidRPr="007A1905">
              <w:rPr>
                <w:rFonts w:ascii="Times" w:hAnsi="Times"/>
                <w:i w:val="0"/>
                <w:color w:val="auto"/>
              </w:rPr>
              <w:t>BR04</w:t>
            </w:r>
          </w:p>
        </w:tc>
        <w:tc>
          <w:tcPr>
            <w:tcW w:w="3766" w:type="dxa"/>
          </w:tcPr>
          <w:p w:rsidR="00391FD3" w:rsidRPr="007A1905" w:rsidRDefault="0035004C" w:rsidP="007A1905">
            <w:pPr>
              <w:pStyle w:val="infoblue"/>
              <w:rPr>
                <w:rFonts w:ascii="Times" w:hAnsi="Times"/>
                <w:i w:val="0"/>
                <w:color w:val="auto"/>
              </w:rPr>
            </w:pPr>
            <w:r w:rsidRPr="007A1905">
              <w:rPr>
                <w:rFonts w:ascii="Times" w:hAnsi="Times"/>
                <w:i w:val="0"/>
                <w:color w:val="auto"/>
              </w:rPr>
              <w:t>All fields to be filled</w:t>
            </w:r>
          </w:p>
        </w:tc>
        <w:tc>
          <w:tcPr>
            <w:tcW w:w="3057" w:type="dxa"/>
          </w:tcPr>
          <w:p w:rsidR="00391FD3" w:rsidRPr="007A1905" w:rsidRDefault="0035004C" w:rsidP="007A1905">
            <w:pPr>
              <w:pStyle w:val="infoblue"/>
              <w:rPr>
                <w:rFonts w:ascii="Times" w:hAnsi="Times"/>
                <w:i w:val="0"/>
                <w:color w:val="auto"/>
              </w:rPr>
            </w:pPr>
            <w:r w:rsidRPr="007A1905">
              <w:rPr>
                <w:rFonts w:ascii="Times" w:hAnsi="Times"/>
                <w:i w:val="0"/>
                <w:color w:val="auto"/>
              </w:rPr>
              <w:t>Displayes error message “No fields should be empty”</w:t>
            </w:r>
          </w:p>
        </w:tc>
      </w:tr>
      <w:tr w:rsidR="00391FD3" w:rsidRPr="009F5790" w:rsidTr="00491369">
        <w:trPr>
          <w:trHeight w:val="953"/>
        </w:trPr>
        <w:tc>
          <w:tcPr>
            <w:tcW w:w="2349" w:type="dxa"/>
          </w:tcPr>
          <w:p w:rsidR="00391FD3" w:rsidRPr="007A1905" w:rsidRDefault="00391FD3" w:rsidP="007A1905">
            <w:pPr>
              <w:pStyle w:val="infoblue"/>
              <w:rPr>
                <w:rFonts w:ascii="Times" w:hAnsi="Times"/>
                <w:i w:val="0"/>
                <w:color w:val="auto"/>
              </w:rPr>
            </w:pPr>
            <w:r w:rsidRPr="007A1905">
              <w:rPr>
                <w:rFonts w:ascii="Times" w:hAnsi="Times"/>
                <w:i w:val="0"/>
                <w:color w:val="auto"/>
              </w:rPr>
              <w:t>BR05</w:t>
            </w:r>
          </w:p>
        </w:tc>
        <w:tc>
          <w:tcPr>
            <w:tcW w:w="3766" w:type="dxa"/>
          </w:tcPr>
          <w:p w:rsidR="00391FD3" w:rsidRPr="007A1905" w:rsidRDefault="0035004C" w:rsidP="007A1905">
            <w:pPr>
              <w:pStyle w:val="infoblue"/>
              <w:rPr>
                <w:rFonts w:ascii="Times" w:hAnsi="Times"/>
                <w:i w:val="0"/>
                <w:color w:val="auto"/>
              </w:rPr>
            </w:pPr>
            <w:r w:rsidRPr="007A1905">
              <w:rPr>
                <w:rFonts w:ascii="Times" w:hAnsi="Times"/>
                <w:i w:val="0"/>
                <w:color w:val="auto"/>
              </w:rPr>
              <w:t>No exceeded login attempts</w:t>
            </w:r>
          </w:p>
        </w:tc>
        <w:tc>
          <w:tcPr>
            <w:tcW w:w="3057" w:type="dxa"/>
          </w:tcPr>
          <w:p w:rsidR="00391FD3" w:rsidRPr="007A1905" w:rsidRDefault="00276B1A" w:rsidP="007A1905">
            <w:pPr>
              <w:pStyle w:val="infoblue"/>
              <w:rPr>
                <w:rFonts w:ascii="Times" w:hAnsi="Times"/>
                <w:i w:val="0"/>
                <w:color w:val="auto"/>
              </w:rPr>
            </w:pPr>
            <w:r w:rsidRPr="007A1905">
              <w:rPr>
                <w:rFonts w:ascii="Times" w:hAnsi="Times"/>
                <w:i w:val="0"/>
                <w:color w:val="auto"/>
              </w:rPr>
              <w:t>Displayes error message “Account has been suspended”</w:t>
            </w:r>
          </w:p>
        </w:tc>
      </w:tr>
    </w:tbl>
    <w:p w:rsidR="009F5790" w:rsidRPr="009F5790" w:rsidRDefault="00EB49C7" w:rsidP="00EB49C7">
      <w:pPr>
        <w:pStyle w:val="StyleHeading1H1Mainheading1Heading1Heading10Head1h1Sec"/>
        <w:ind w:left="0"/>
      </w:pPr>
      <w:bookmarkStart w:id="62" w:name="_Toc144299931"/>
      <w:bookmarkStart w:id="63" w:name="_Toc145125017"/>
      <w:bookmarkStart w:id="64" w:name="_Toc165439516"/>
      <w:bookmarkStart w:id="65" w:name="_Toc186019625"/>
      <w:bookmarkStart w:id="66" w:name="_Toc302030213"/>
      <w:r>
        <w:lastRenderedPageBreak/>
        <w:t xml:space="preserve">     </w:t>
      </w:r>
      <w:r w:rsidR="009F5790" w:rsidRPr="009F5790">
        <w:t>Diagrams</w:t>
      </w:r>
      <w:bookmarkEnd w:id="62"/>
      <w:bookmarkEnd w:id="63"/>
      <w:bookmarkEnd w:id="64"/>
      <w:bookmarkEnd w:id="65"/>
      <w:bookmarkEnd w:id="66"/>
    </w:p>
    <w:p w:rsidR="009F5790" w:rsidRDefault="009F5790" w:rsidP="007A1905">
      <w:pPr>
        <w:pStyle w:val="StyleHeading2Sub-headingH2ChapterNumberAppendixLetterchnh"/>
      </w:pPr>
      <w:bookmarkStart w:id="67" w:name="_Toc144299932"/>
      <w:bookmarkStart w:id="68" w:name="_Toc145125018"/>
      <w:bookmarkStart w:id="69" w:name="_Toc165439517"/>
      <w:bookmarkStart w:id="70" w:name="_Toc186019626"/>
      <w:bookmarkStart w:id="71" w:name="_Toc302030214"/>
      <w:r w:rsidRPr="009F5790">
        <w:t>Use Case Diagram</w:t>
      </w:r>
      <w:bookmarkEnd w:id="67"/>
      <w:bookmarkEnd w:id="68"/>
      <w:bookmarkEnd w:id="69"/>
      <w:bookmarkEnd w:id="70"/>
      <w:bookmarkEnd w:id="71"/>
    </w:p>
    <w:p w:rsidR="00103298" w:rsidRDefault="00103298" w:rsidP="007A1905">
      <w:pPr>
        <w:pStyle w:val="StyleHeading2Sub-headingH2ChapterNumberAppendixLetterchnh"/>
      </w:pPr>
      <w:r>
        <w:t>For Successful unscheduled cab request</w:t>
      </w:r>
    </w:p>
    <w:p w:rsidR="00D50AB2" w:rsidRDefault="00D50AB2" w:rsidP="007A1905">
      <w:pPr>
        <w:pStyle w:val="StyleHeading2Sub-headingH2ChapterNumberAppendixLetterchnh"/>
        <w:rPr>
          <w:noProof/>
          <w:lang w:val="en-US"/>
        </w:rPr>
      </w:pPr>
    </w:p>
    <w:p w:rsidR="00EB49C7" w:rsidRDefault="000C7C4B" w:rsidP="007A1905">
      <w:pPr>
        <w:pStyle w:val="StyleHeading2Sub-headingH2ChapterNumberAppendixLetterchnh"/>
      </w:pPr>
      <w:r>
        <w:rPr>
          <w:noProof/>
          <w:lang w:val="en-US"/>
        </w:rPr>
        <w:lastRenderedPageBreak/>
        <w:drawing>
          <wp:inline distT="0" distB="0" distL="0" distR="0">
            <wp:extent cx="6477000" cy="5762625"/>
            <wp:effectExtent l="19050" t="0" r="0" b="0"/>
            <wp:docPr id="1" name="Picture 0" descr="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7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AB2" w:rsidRDefault="00D50AB2" w:rsidP="007A1905">
      <w:pPr>
        <w:pStyle w:val="StyleHeading2Sub-headingH2ChapterNumberAppendixLetterchnh"/>
      </w:pPr>
    </w:p>
    <w:p w:rsidR="00D50AB2" w:rsidRDefault="00D50AB2" w:rsidP="007A1905">
      <w:pPr>
        <w:pStyle w:val="StyleHeading2Sub-headingH2ChapterNumberAppendixLetterchnh"/>
      </w:pPr>
    </w:p>
    <w:p w:rsidR="00D50AB2" w:rsidRDefault="00D50AB2" w:rsidP="007A1905">
      <w:pPr>
        <w:pStyle w:val="StyleHeading2Sub-headingH2ChapterNumberAppendixLetterchnh"/>
      </w:pPr>
    </w:p>
    <w:p w:rsidR="00D50AB2" w:rsidRDefault="00D50AB2" w:rsidP="007A1905">
      <w:pPr>
        <w:pStyle w:val="StyleHeading2Sub-headingH2ChapterNumberAppendixLetterchnh"/>
      </w:pPr>
    </w:p>
    <w:p w:rsidR="00D50AB2" w:rsidRDefault="00D50AB2" w:rsidP="00D50AB2">
      <w:pPr>
        <w:pStyle w:val="Header"/>
        <w:rPr>
          <w:rFonts w:ascii="Arial" w:hAnsi="Arial"/>
          <w:lang w:eastAsia="en-US"/>
        </w:rPr>
      </w:pPr>
      <w:r>
        <w:rPr>
          <w:rFonts w:ascii="Arial" w:hAnsi="Arial"/>
          <w:noProof/>
          <w:lang w:eastAsia="en-US"/>
        </w:rPr>
        <w:lastRenderedPageBreak/>
        <w:drawing>
          <wp:anchor distT="0" distB="0" distL="114300" distR="114300" simplePos="0" relativeHeight="251659264" behindDoc="0" locked="1" layoutInCell="1" allowOverlap="0">
            <wp:simplePos x="0" y="0"/>
            <wp:positionH relativeFrom="page">
              <wp:posOffset>542925</wp:posOffset>
            </wp:positionH>
            <wp:positionV relativeFrom="topMargin">
              <wp:align>bottom</wp:align>
            </wp:positionV>
            <wp:extent cx="2162175" cy="533400"/>
            <wp:effectExtent l="0" t="0" r="0" b="0"/>
            <wp:wrapNone/>
            <wp:docPr id="2" name="Picture 2" descr="capgemini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capgemini_rg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33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0AB2" w:rsidRDefault="00D50AB2" w:rsidP="00D50AB2">
      <w:pPr>
        <w:pStyle w:val="Header"/>
        <w:rPr>
          <w:rFonts w:ascii="Arial" w:hAnsi="Arial"/>
          <w:lang w:eastAsia="en-US"/>
        </w:rPr>
      </w:pPr>
      <w:r>
        <w:rPr>
          <w:rFonts w:ascii="Arial" w:hAnsi="Arial"/>
          <w:noProof/>
          <w:lang w:eastAsia="en-US"/>
        </w:rPr>
        <w:drawing>
          <wp:anchor distT="0" distB="0" distL="114300" distR="114300" simplePos="0" relativeHeight="251661312" behindDoc="0" locked="1" layoutInCell="1" allowOverlap="0">
            <wp:simplePos x="0" y="0"/>
            <wp:positionH relativeFrom="page">
              <wp:posOffset>542925</wp:posOffset>
            </wp:positionH>
            <wp:positionV relativeFrom="topMargin">
              <wp:align>bottom</wp:align>
            </wp:positionV>
            <wp:extent cx="2162175" cy="533400"/>
            <wp:effectExtent l="0" t="0" r="0" b="0"/>
            <wp:wrapNone/>
            <wp:docPr id="3" name="Picture 3" descr="capgemini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capgemini_rg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33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0AB2" w:rsidRDefault="00D50AB2" w:rsidP="007A1905">
      <w:pPr>
        <w:pStyle w:val="StyleHeading2Sub-headingH2ChapterNumberAppendixLetterchnh"/>
      </w:pPr>
      <w:r w:rsidRPr="00D50AB2">
        <w:rPr>
          <w:noProof/>
          <w:lang w:val="en-US"/>
        </w:rPr>
        <w:drawing>
          <wp:inline distT="0" distB="0" distL="0" distR="0">
            <wp:extent cx="6479540" cy="34854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48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2" w:name="_GoBack"/>
      <w:bookmarkEnd w:id="72"/>
    </w:p>
    <w:p w:rsidR="00D50AB2" w:rsidRPr="009F5790" w:rsidRDefault="00D50AB2" w:rsidP="007A1905">
      <w:pPr>
        <w:pStyle w:val="StyleHeading2Sub-headingH2ChapterNumberAppendixLetterchnh"/>
      </w:pPr>
    </w:p>
    <w:p w:rsidR="009F5790" w:rsidRPr="009F5790" w:rsidRDefault="009F5790" w:rsidP="007A1905"/>
    <w:p w:rsidR="009F5790" w:rsidRPr="009F5790" w:rsidRDefault="009F5790" w:rsidP="007A1905">
      <w:pPr>
        <w:pStyle w:val="StyleHeading2Sub-headingH2ChapterNumberAppendixLetterchnh"/>
      </w:pPr>
      <w:bookmarkStart w:id="73" w:name="_Toc144299933"/>
      <w:bookmarkStart w:id="74" w:name="_Toc145125019"/>
      <w:r w:rsidRPr="009F5790">
        <w:br w:type="page"/>
      </w:r>
      <w:bookmarkEnd w:id="73"/>
      <w:bookmarkEnd w:id="74"/>
      <w:r w:rsidR="00481777" w:rsidRPr="009F5790">
        <w:lastRenderedPageBreak/>
        <w:t xml:space="preserve"> </w:t>
      </w:r>
      <w:bookmarkStart w:id="75" w:name="_Toc144299934"/>
      <w:bookmarkStart w:id="76" w:name="_Toc145125020"/>
      <w:bookmarkStart w:id="77" w:name="_Toc165439519"/>
      <w:bookmarkStart w:id="78" w:name="_Toc186019628"/>
      <w:bookmarkStart w:id="79" w:name="_Toc302030216"/>
      <w:r w:rsidR="00481777">
        <w:t xml:space="preserve">     </w:t>
      </w:r>
      <w:r w:rsidRPr="009F5790">
        <w:t>Scenarios</w:t>
      </w:r>
      <w:bookmarkEnd w:id="75"/>
      <w:bookmarkEnd w:id="76"/>
      <w:bookmarkEnd w:id="77"/>
      <w:bookmarkEnd w:id="78"/>
      <w:bookmarkEnd w:id="79"/>
    </w:p>
    <w:p w:rsidR="009F5790" w:rsidRPr="009F5790" w:rsidRDefault="009F5790" w:rsidP="007A1905">
      <w:pPr>
        <w:pStyle w:val="StyleHeading2Sub-headingH2ChapterNumberAppendixLetterchnh"/>
      </w:pPr>
      <w:bookmarkStart w:id="80" w:name="_Toc144299935"/>
      <w:bookmarkStart w:id="81" w:name="_Toc145125021"/>
      <w:bookmarkStart w:id="82" w:name="_Toc165439520"/>
      <w:bookmarkStart w:id="83" w:name="_Toc186019629"/>
      <w:bookmarkStart w:id="84" w:name="_Toc302030217"/>
      <w:r w:rsidRPr="009F5790">
        <w:t>Success Scenarios</w:t>
      </w:r>
      <w:bookmarkEnd w:id="80"/>
      <w:bookmarkEnd w:id="81"/>
      <w:bookmarkEnd w:id="82"/>
      <w:bookmarkEnd w:id="83"/>
      <w:bookmarkEnd w:id="84"/>
    </w:p>
    <w:p w:rsidR="00491369" w:rsidRDefault="00491369" w:rsidP="00491369">
      <w:pPr>
        <w:rPr>
          <w:rFonts w:ascii="Arial" w:hAnsi="Arial"/>
          <w:b/>
          <w:bCs/>
          <w:iCs/>
          <w:smallCaps/>
          <w:color w:val="ED771A" w:themeColor="accent2"/>
          <w:szCs w:val="24"/>
          <w:lang w:val="en-GB" w:eastAsia="en-US"/>
        </w:rPr>
      </w:pPr>
      <w:bookmarkStart w:id="85" w:name="_Toc144299936"/>
      <w:bookmarkStart w:id="86" w:name="_Toc145125022"/>
      <w:bookmarkStart w:id="87" w:name="_Toc165439521"/>
      <w:bookmarkStart w:id="88" w:name="_Toc186019630"/>
      <w:bookmarkStart w:id="89" w:name="_Toc302030218"/>
      <w:r>
        <w:rPr>
          <w:rFonts w:ascii="Arial" w:hAnsi="Arial"/>
          <w:b/>
          <w:bCs/>
          <w:iCs/>
          <w:smallCaps/>
          <w:color w:val="ED771A" w:themeColor="accent2"/>
          <w:szCs w:val="24"/>
          <w:lang w:val="en-GB" w:eastAsia="en-US"/>
        </w:rPr>
        <w:t xml:space="preserve">            </w:t>
      </w:r>
    </w:p>
    <w:p w:rsidR="002B1A21" w:rsidRPr="00491369" w:rsidRDefault="002B1A21" w:rsidP="00491369">
      <w:pPr>
        <w:pStyle w:val="ListParagraph"/>
        <w:numPr>
          <w:ilvl w:val="0"/>
          <w:numId w:val="6"/>
        </w:numPr>
        <w:rPr>
          <w:rFonts w:eastAsiaTheme="majorEastAsia"/>
        </w:rPr>
      </w:pPr>
      <w:r w:rsidRPr="00491369">
        <w:rPr>
          <w:rFonts w:eastAsiaTheme="majorEastAsia"/>
        </w:rPr>
        <w:t>Success</w:t>
      </w:r>
      <w:r w:rsidR="009E2863" w:rsidRPr="00491369">
        <w:rPr>
          <w:rFonts w:eastAsiaTheme="majorEastAsia"/>
        </w:rPr>
        <w:t>ful</w:t>
      </w:r>
      <w:r w:rsidRPr="00491369">
        <w:rPr>
          <w:rFonts w:eastAsiaTheme="majorEastAsia"/>
        </w:rPr>
        <w:t xml:space="preserve"> </w:t>
      </w:r>
      <w:r w:rsidR="00276B1A" w:rsidRPr="00491369">
        <w:rPr>
          <w:rFonts w:eastAsiaTheme="majorEastAsia"/>
        </w:rPr>
        <w:t xml:space="preserve">submission for </w:t>
      </w:r>
      <w:r w:rsidR="00342115" w:rsidRPr="00491369">
        <w:rPr>
          <w:rFonts w:eastAsiaTheme="majorEastAsia"/>
        </w:rPr>
        <w:t xml:space="preserve"> </w:t>
      </w:r>
      <w:r w:rsidR="00276B1A" w:rsidRPr="00491369">
        <w:rPr>
          <w:rFonts w:eastAsiaTheme="majorEastAsia"/>
        </w:rPr>
        <w:t>Leave</w:t>
      </w:r>
    </w:p>
    <w:p w:rsidR="009F5790" w:rsidRPr="009F5790" w:rsidRDefault="009F5790" w:rsidP="007A1905">
      <w:pPr>
        <w:pStyle w:val="StyleHeading2Sub-headingH2ChapterNumberAppendixLetterchnh"/>
      </w:pPr>
      <w:r w:rsidRPr="009F5790">
        <w:t>Failure Scenarios</w:t>
      </w:r>
      <w:bookmarkEnd w:id="85"/>
      <w:bookmarkEnd w:id="86"/>
      <w:bookmarkEnd w:id="87"/>
      <w:bookmarkEnd w:id="88"/>
      <w:bookmarkEnd w:id="89"/>
    </w:p>
    <w:p w:rsidR="00276B1A" w:rsidRPr="007A1905" w:rsidRDefault="00276B1A" w:rsidP="007A1905">
      <w:pPr>
        <w:pStyle w:val="NormalNotesBulleted"/>
        <w:rPr>
          <w:rFonts w:ascii="Times" w:hAnsi="Times"/>
          <w:b/>
        </w:rPr>
      </w:pPr>
      <w:r w:rsidRPr="007A1905">
        <w:rPr>
          <w:rFonts w:ascii="Times" w:hAnsi="Times"/>
        </w:rPr>
        <w:t>Exceeded Login Attempts</w:t>
      </w:r>
    </w:p>
    <w:p w:rsidR="00276B1A" w:rsidRPr="007A1905" w:rsidRDefault="00276B1A" w:rsidP="007A1905">
      <w:pPr>
        <w:pStyle w:val="NormalNotesBulleted"/>
        <w:rPr>
          <w:rFonts w:ascii="Times" w:hAnsi="Times"/>
          <w:b/>
        </w:rPr>
      </w:pPr>
      <w:r w:rsidRPr="007A1905">
        <w:rPr>
          <w:rFonts w:ascii="Times" w:hAnsi="Times"/>
        </w:rPr>
        <w:t>Web Server Down</w:t>
      </w:r>
    </w:p>
    <w:p w:rsidR="00276B1A" w:rsidRPr="007A1905" w:rsidRDefault="00276B1A" w:rsidP="007A1905">
      <w:pPr>
        <w:pStyle w:val="NormalNotesBulleted"/>
        <w:rPr>
          <w:rFonts w:ascii="Times" w:hAnsi="Times"/>
          <w:b/>
        </w:rPr>
      </w:pPr>
      <w:r w:rsidRPr="007A1905">
        <w:rPr>
          <w:rFonts w:ascii="Times" w:hAnsi="Times"/>
        </w:rPr>
        <w:t>Database Connectivity Error</w:t>
      </w:r>
    </w:p>
    <w:p w:rsidR="00276B1A" w:rsidRPr="007A1905" w:rsidRDefault="00276B1A" w:rsidP="007A1905">
      <w:pPr>
        <w:pStyle w:val="NormalNotesBulleted"/>
        <w:rPr>
          <w:rFonts w:ascii="Times" w:hAnsi="Times"/>
        </w:rPr>
      </w:pPr>
      <w:r w:rsidRPr="007A1905">
        <w:rPr>
          <w:rFonts w:ascii="Times" w:hAnsi="Times"/>
        </w:rPr>
        <w:t>Network Connectivity Error</w:t>
      </w:r>
    </w:p>
    <w:p w:rsidR="00276B1A" w:rsidRPr="007A1905" w:rsidRDefault="00276B1A" w:rsidP="007A1905">
      <w:pPr>
        <w:pStyle w:val="NormalNotesBulleted"/>
        <w:rPr>
          <w:rFonts w:ascii="Times" w:hAnsi="Times"/>
        </w:rPr>
      </w:pPr>
      <w:r w:rsidRPr="007A1905">
        <w:rPr>
          <w:rFonts w:ascii="Times" w:hAnsi="Times"/>
        </w:rPr>
        <w:t>Required fields not filled</w:t>
      </w:r>
    </w:p>
    <w:p w:rsidR="009E2863" w:rsidRPr="007A1905" w:rsidRDefault="009E2863" w:rsidP="007A1905">
      <w:pPr>
        <w:rPr>
          <w:rFonts w:eastAsiaTheme="majorEastAsia"/>
        </w:rPr>
      </w:pPr>
    </w:p>
    <w:p w:rsidR="009F5790" w:rsidRPr="009F5790" w:rsidRDefault="009F5790" w:rsidP="007A1905"/>
    <w:p w:rsidR="009F5790" w:rsidRPr="009F5790" w:rsidRDefault="009F5790" w:rsidP="007A1905"/>
    <w:p w:rsidR="009F5790" w:rsidRDefault="009F5790" w:rsidP="007A1905">
      <w:pPr>
        <w:pStyle w:val="StyleHeading1H1Mainheading1Heading1Heading10Head1h1Sec"/>
      </w:pPr>
      <w:bookmarkStart w:id="90" w:name="_Toc144299937"/>
      <w:bookmarkStart w:id="91" w:name="_Toc145125023"/>
      <w:bookmarkStart w:id="92" w:name="_Toc165439522"/>
      <w:bookmarkStart w:id="93" w:name="_Toc186019631"/>
      <w:bookmarkStart w:id="94" w:name="_Toc302030219"/>
      <w:r w:rsidRPr="009F5790">
        <w:t>Issues</w:t>
      </w:r>
      <w:bookmarkEnd w:id="90"/>
      <w:bookmarkEnd w:id="91"/>
      <w:bookmarkEnd w:id="92"/>
      <w:bookmarkEnd w:id="93"/>
      <w:bookmarkEnd w:id="94"/>
    </w:p>
    <w:p w:rsidR="00005D4D" w:rsidRDefault="007A1905" w:rsidP="007A1905">
      <w:pPr>
        <w:pStyle w:val="NoSpacing"/>
      </w:pPr>
      <w:r>
        <w:t xml:space="preserve">          1. </w:t>
      </w:r>
      <w:r w:rsidR="00005D4D">
        <w:t>What is to be done if web server is down?</w:t>
      </w:r>
    </w:p>
    <w:p w:rsidR="00005D4D" w:rsidRPr="00005D4D" w:rsidRDefault="007A1905" w:rsidP="007A1905">
      <w:pPr>
        <w:pStyle w:val="NoSpacing"/>
      </w:pPr>
      <w:r>
        <w:t xml:space="preserve">          2. </w:t>
      </w:r>
      <w:r w:rsidR="00005D4D">
        <w:t>What is to be done if there is data connectivity error?</w:t>
      </w:r>
    </w:p>
    <w:p w:rsidR="009F5790" w:rsidRPr="009F5790" w:rsidRDefault="00EB49C7" w:rsidP="00EB49C7">
      <w:pPr>
        <w:pStyle w:val="StyleHeading1H1Mainheading1Heading1Heading10Head1h1Sec"/>
        <w:ind w:left="0"/>
      </w:pPr>
      <w:bookmarkStart w:id="95" w:name="_Toc144299941"/>
      <w:bookmarkStart w:id="96" w:name="_Toc145125027"/>
      <w:bookmarkStart w:id="97" w:name="_Toc165439526"/>
      <w:bookmarkStart w:id="98" w:name="_Toc186019635"/>
      <w:bookmarkStart w:id="99" w:name="_Toc302030223"/>
      <w:r>
        <w:rPr>
          <w:rFonts w:ascii="Trebuchet MS" w:eastAsia="Times New Roman" w:hAnsi="Trebuchet MS" w:cs="Times New Roman"/>
          <w:b w:val="0"/>
          <w:bCs w:val="0"/>
          <w:i/>
          <w:iCs/>
          <w:smallCaps w:val="0"/>
          <w:color w:val="0000FF"/>
          <w:kern w:val="0"/>
          <w:sz w:val="22"/>
          <w:szCs w:val="22"/>
          <w:lang w:val="en-GB" w:eastAsia="en-US"/>
        </w:rPr>
        <w:t xml:space="preserve">       </w:t>
      </w:r>
      <w:r w:rsidR="009F5790" w:rsidRPr="009F5790">
        <w:t>Assumptions</w:t>
      </w:r>
      <w:bookmarkEnd w:id="95"/>
      <w:bookmarkEnd w:id="96"/>
      <w:bookmarkEnd w:id="97"/>
      <w:bookmarkEnd w:id="98"/>
      <w:bookmarkEnd w:id="99"/>
    </w:p>
    <w:p w:rsidR="003C3D96" w:rsidRDefault="00276B1A" w:rsidP="007A1905">
      <w:pPr>
        <w:pStyle w:val="NoSpacing"/>
      </w:pPr>
      <w:r>
        <w:t xml:space="preserve">        1.</w:t>
      </w:r>
      <w:r w:rsidRPr="00C8361D">
        <w:t xml:space="preserve">The </w:t>
      </w:r>
      <w:r>
        <w:t>Employee</w:t>
      </w:r>
      <w:r w:rsidRPr="00C8361D">
        <w:t xml:space="preserve"> should be authenticate</w:t>
      </w:r>
    </w:p>
    <w:p w:rsidR="009943F5" w:rsidRDefault="00276B1A" w:rsidP="007A1905">
      <w:pPr>
        <w:pStyle w:val="NoSpacing"/>
      </w:pPr>
      <w:r>
        <w:t xml:space="preserve">        </w:t>
      </w:r>
      <w:r w:rsidR="00BD011C">
        <w:t>2.</w:t>
      </w:r>
      <w:r w:rsidRPr="00276B1A">
        <w:t xml:space="preserve"> </w:t>
      </w:r>
      <w:r>
        <w:t>Employee</w:t>
      </w:r>
      <w:r w:rsidRPr="00C8361D">
        <w:t xml:space="preserve"> should know  the valid URL of </w:t>
      </w:r>
      <w:r>
        <w:t>website</w:t>
      </w:r>
    </w:p>
    <w:p w:rsidR="009943F5" w:rsidRPr="009F5790" w:rsidRDefault="009943F5" w:rsidP="007A1905">
      <w:pPr>
        <w:pStyle w:val="NoSpacing"/>
      </w:pPr>
    </w:p>
    <w:p w:rsidR="009F5790" w:rsidRPr="009F5790" w:rsidRDefault="009F5790" w:rsidP="007A1905"/>
    <w:p w:rsidR="009F5790" w:rsidRPr="009F5790" w:rsidRDefault="009F5790" w:rsidP="007A1905"/>
    <w:p w:rsidR="009F5790" w:rsidRPr="001C4D77" w:rsidRDefault="009F5790" w:rsidP="007A1905">
      <w:r w:rsidRPr="001C4D77">
        <w:t>REVISION HISTORY OF THE WORK PRODUCT</w:t>
      </w:r>
    </w:p>
    <w:p w:rsidR="009F5790" w:rsidRPr="001C4D77" w:rsidRDefault="009F5790" w:rsidP="007A1905">
      <w:r w:rsidRPr="001C4D77">
        <w:t>&lt;to be maintained by projects&gt;</w:t>
      </w:r>
    </w:p>
    <w:p w:rsidR="009F5790" w:rsidRPr="009F5790" w:rsidRDefault="009F5790" w:rsidP="007A1905"/>
    <w:p w:rsidR="009F5790" w:rsidRPr="009F5790" w:rsidRDefault="009F5790" w:rsidP="007A1905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:rsidTr="00B33715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7A1905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7A1905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7A1905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7A1905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7A1905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7A1905">
            <w:r w:rsidRPr="009F5790">
              <w:t>Approved By</w:t>
            </w:r>
          </w:p>
        </w:tc>
      </w:tr>
      <w:tr w:rsidR="009F5790" w:rsidRPr="009F5790" w:rsidTr="00B33715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7A1905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7A1905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7A1905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7A1905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7A1905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7A1905"/>
        </w:tc>
      </w:tr>
      <w:tr w:rsidR="009F5790" w:rsidRPr="009F5790" w:rsidTr="00B33715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7A1905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7A1905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7A1905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7A1905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7A1905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7A1905"/>
        </w:tc>
      </w:tr>
    </w:tbl>
    <w:p w:rsidR="009F5790" w:rsidRPr="009F5790" w:rsidRDefault="009F5790" w:rsidP="007A1905"/>
    <w:p w:rsidR="00DD3DC0" w:rsidRPr="009F5790" w:rsidRDefault="00DD3DC0" w:rsidP="007A1905"/>
    <w:sectPr w:rsidR="00DD3DC0" w:rsidRPr="009F5790" w:rsidSect="00E218F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A2D" w:rsidRDefault="005F0A2D" w:rsidP="007A1905">
      <w:r>
        <w:separator/>
      </w:r>
    </w:p>
    <w:p w:rsidR="005F0A2D" w:rsidRDefault="005F0A2D" w:rsidP="007A1905"/>
    <w:p w:rsidR="005F0A2D" w:rsidRDefault="005F0A2D" w:rsidP="007A1905"/>
    <w:p w:rsidR="005F0A2D" w:rsidRDefault="005F0A2D" w:rsidP="007A1905"/>
    <w:p w:rsidR="005F0A2D" w:rsidRDefault="005F0A2D" w:rsidP="007A1905"/>
  </w:endnote>
  <w:endnote w:type="continuationSeparator" w:id="0">
    <w:p w:rsidR="005F0A2D" w:rsidRDefault="005F0A2D" w:rsidP="007A1905">
      <w:r>
        <w:continuationSeparator/>
      </w:r>
    </w:p>
    <w:p w:rsidR="005F0A2D" w:rsidRDefault="005F0A2D" w:rsidP="007A1905"/>
    <w:p w:rsidR="005F0A2D" w:rsidRDefault="005F0A2D" w:rsidP="007A1905"/>
    <w:p w:rsidR="005F0A2D" w:rsidRDefault="005F0A2D" w:rsidP="007A1905"/>
    <w:p w:rsidR="005F0A2D" w:rsidRDefault="005F0A2D" w:rsidP="007A19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89F" w:rsidRDefault="006C089F" w:rsidP="007A1905">
    <w:pPr>
      <w:pStyle w:val="Footer"/>
    </w:pPr>
  </w:p>
  <w:p w:rsidR="006C089F" w:rsidRDefault="006C089F" w:rsidP="007A1905"/>
  <w:p w:rsidR="006C089F" w:rsidRDefault="006C089F" w:rsidP="007A1905"/>
  <w:p w:rsidR="006C089F" w:rsidRDefault="006C089F" w:rsidP="007A190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89F" w:rsidRDefault="006C089F" w:rsidP="007A1905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:rsidR="006C089F" w:rsidRPr="00D318E1" w:rsidRDefault="006C089F" w:rsidP="007A1905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="00EE0622"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="00EE0622" w:rsidRPr="00DD3832">
          <w:rPr>
            <w:b/>
            <w:lang w:val="fr-FR"/>
          </w:rPr>
          <w:fldChar w:fldCharType="separate"/>
        </w:r>
        <w:r w:rsidR="00D50AB2">
          <w:rPr>
            <w:b/>
            <w:noProof/>
            <w:lang w:val="fr-FR"/>
          </w:rPr>
          <w:t>11</w:t>
        </w:r>
        <w:r w:rsidR="00EE0622"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 w:rsidR="00EE0622"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 w:rsidR="00EE0622">
          <w:rPr>
            <w:lang w:val="fr-FR"/>
          </w:rPr>
          <w:fldChar w:fldCharType="separate"/>
        </w:r>
        <w:r w:rsidR="00D50AB2">
          <w:rPr>
            <w:noProof/>
            <w:lang w:val="fr-FR"/>
          </w:rPr>
          <w:t>13</w:t>
        </w:r>
        <w:r w:rsidR="00EE0622">
          <w:rPr>
            <w:lang w:val="fr-FR"/>
          </w:rPr>
          <w:fldChar w:fldCharType="end"/>
        </w:r>
      </w:sdtContent>
    </w:sdt>
  </w:p>
  <w:p w:rsidR="006C089F" w:rsidRDefault="006C089F" w:rsidP="007A1905"/>
  <w:p w:rsidR="006C089F" w:rsidRDefault="006C089F" w:rsidP="007A1905"/>
  <w:p w:rsidR="006C089F" w:rsidRDefault="006C089F" w:rsidP="007A1905"/>
  <w:p w:rsidR="006C089F" w:rsidRDefault="006C089F" w:rsidP="007A1905"/>
  <w:p w:rsidR="006C089F" w:rsidRDefault="006C089F" w:rsidP="007A1905"/>
  <w:p w:rsidR="006C089F" w:rsidRDefault="006C089F" w:rsidP="007A190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A2D" w:rsidRDefault="005F0A2D" w:rsidP="007A1905">
      <w:r>
        <w:separator/>
      </w:r>
    </w:p>
    <w:p w:rsidR="005F0A2D" w:rsidRDefault="005F0A2D" w:rsidP="007A1905"/>
    <w:p w:rsidR="005F0A2D" w:rsidRDefault="005F0A2D" w:rsidP="007A1905"/>
    <w:p w:rsidR="005F0A2D" w:rsidRDefault="005F0A2D" w:rsidP="007A1905"/>
    <w:p w:rsidR="005F0A2D" w:rsidRDefault="005F0A2D" w:rsidP="007A1905"/>
  </w:footnote>
  <w:footnote w:type="continuationSeparator" w:id="0">
    <w:p w:rsidR="005F0A2D" w:rsidRDefault="005F0A2D" w:rsidP="007A1905">
      <w:r>
        <w:continuationSeparator/>
      </w:r>
    </w:p>
    <w:p w:rsidR="005F0A2D" w:rsidRDefault="005F0A2D" w:rsidP="007A1905"/>
    <w:p w:rsidR="005F0A2D" w:rsidRDefault="005F0A2D" w:rsidP="007A1905"/>
    <w:p w:rsidR="005F0A2D" w:rsidRDefault="005F0A2D" w:rsidP="007A1905"/>
    <w:p w:rsidR="005F0A2D" w:rsidRDefault="005F0A2D" w:rsidP="007A190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89F" w:rsidRDefault="005F0A2D" w:rsidP="007A190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:rsidR="006C089F" w:rsidRDefault="006C089F" w:rsidP="007A1905"/>
  <w:p w:rsidR="006C089F" w:rsidRDefault="006C089F" w:rsidP="007A1905"/>
  <w:p w:rsidR="006C089F" w:rsidRDefault="006C089F" w:rsidP="007A190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89F" w:rsidRPr="003308F8" w:rsidRDefault="005F0A2D" w:rsidP="007A190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6C089F"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C089F">
      <w:t>Use Case Specification</w:t>
    </w:r>
  </w:p>
  <w:p w:rsidR="006C089F" w:rsidRDefault="006C089F" w:rsidP="007A1905"/>
  <w:p w:rsidR="006C089F" w:rsidRDefault="006C089F" w:rsidP="007A1905"/>
  <w:p w:rsidR="006C089F" w:rsidRDefault="006C089F" w:rsidP="007A1905"/>
  <w:p w:rsidR="006C089F" w:rsidRDefault="006C089F" w:rsidP="007A190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89F" w:rsidRDefault="005F0A2D" w:rsidP="007A190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61BF8"/>
    <w:multiLevelType w:val="hybridMultilevel"/>
    <w:tmpl w:val="57967724"/>
    <w:lvl w:ilvl="0" w:tplc="3FB46BF2">
      <w:start w:val="10"/>
      <w:numFmt w:val="bullet"/>
      <w:lvlText w:val=""/>
      <w:lvlJc w:val="left"/>
      <w:pPr>
        <w:ind w:left="1800" w:hanging="360"/>
      </w:pPr>
      <w:rPr>
        <w:rFonts w:ascii="Wingdings" w:eastAsia="Times New Roman" w:hAnsi="Wingdings" w:cs="Aria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ADC0FBF"/>
    <w:multiLevelType w:val="hybridMultilevel"/>
    <w:tmpl w:val="DE6A4740"/>
    <w:lvl w:ilvl="0" w:tplc="CD82A7AC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32EBA"/>
    <w:rsid w:val="0007128F"/>
    <w:rsid w:val="0007658F"/>
    <w:rsid w:val="0008331A"/>
    <w:rsid w:val="000957BE"/>
    <w:rsid w:val="00096043"/>
    <w:rsid w:val="000A6C94"/>
    <w:rsid w:val="000C5717"/>
    <w:rsid w:val="000C7C4B"/>
    <w:rsid w:val="000D4C6D"/>
    <w:rsid w:val="000D54FB"/>
    <w:rsid w:val="000E00E7"/>
    <w:rsid w:val="00103298"/>
    <w:rsid w:val="0012666F"/>
    <w:rsid w:val="001305F6"/>
    <w:rsid w:val="00141B52"/>
    <w:rsid w:val="00150EC1"/>
    <w:rsid w:val="00155262"/>
    <w:rsid w:val="00155339"/>
    <w:rsid w:val="00164AD1"/>
    <w:rsid w:val="001671BC"/>
    <w:rsid w:val="0017290A"/>
    <w:rsid w:val="0017477B"/>
    <w:rsid w:val="001804C0"/>
    <w:rsid w:val="0019751B"/>
    <w:rsid w:val="001A1E4F"/>
    <w:rsid w:val="001B192C"/>
    <w:rsid w:val="001B2278"/>
    <w:rsid w:val="001C0AE1"/>
    <w:rsid w:val="001C4D77"/>
    <w:rsid w:val="001D02AF"/>
    <w:rsid w:val="001D4B4E"/>
    <w:rsid w:val="001E34B8"/>
    <w:rsid w:val="00201D1D"/>
    <w:rsid w:val="00207CB3"/>
    <w:rsid w:val="002110F5"/>
    <w:rsid w:val="00222C1D"/>
    <w:rsid w:val="00233482"/>
    <w:rsid w:val="00235DCF"/>
    <w:rsid w:val="002572DB"/>
    <w:rsid w:val="00264556"/>
    <w:rsid w:val="002732CE"/>
    <w:rsid w:val="00276B1A"/>
    <w:rsid w:val="00286E8D"/>
    <w:rsid w:val="002955BC"/>
    <w:rsid w:val="002A46FA"/>
    <w:rsid w:val="002B1A21"/>
    <w:rsid w:val="002D0988"/>
    <w:rsid w:val="002E72C7"/>
    <w:rsid w:val="002F046F"/>
    <w:rsid w:val="00303E5A"/>
    <w:rsid w:val="00317A67"/>
    <w:rsid w:val="003308F8"/>
    <w:rsid w:val="00332A79"/>
    <w:rsid w:val="00334B92"/>
    <w:rsid w:val="00342115"/>
    <w:rsid w:val="0035004C"/>
    <w:rsid w:val="00351643"/>
    <w:rsid w:val="00367AE3"/>
    <w:rsid w:val="003721F8"/>
    <w:rsid w:val="00391FD3"/>
    <w:rsid w:val="00395294"/>
    <w:rsid w:val="003C3D96"/>
    <w:rsid w:val="003D6552"/>
    <w:rsid w:val="003F3124"/>
    <w:rsid w:val="00401E4E"/>
    <w:rsid w:val="004027C9"/>
    <w:rsid w:val="004169F0"/>
    <w:rsid w:val="004347D3"/>
    <w:rsid w:val="00437744"/>
    <w:rsid w:val="00460878"/>
    <w:rsid w:val="00471E0F"/>
    <w:rsid w:val="00472619"/>
    <w:rsid w:val="00472DB3"/>
    <w:rsid w:val="0047693A"/>
    <w:rsid w:val="00481777"/>
    <w:rsid w:val="00486147"/>
    <w:rsid w:val="00490C50"/>
    <w:rsid w:val="00491369"/>
    <w:rsid w:val="004938A2"/>
    <w:rsid w:val="004A2A5D"/>
    <w:rsid w:val="004A7DCD"/>
    <w:rsid w:val="004B5885"/>
    <w:rsid w:val="004C3902"/>
    <w:rsid w:val="004D38A8"/>
    <w:rsid w:val="004D595C"/>
    <w:rsid w:val="004E7445"/>
    <w:rsid w:val="00513662"/>
    <w:rsid w:val="00526199"/>
    <w:rsid w:val="00530E5A"/>
    <w:rsid w:val="0053544D"/>
    <w:rsid w:val="00552AEE"/>
    <w:rsid w:val="0055539F"/>
    <w:rsid w:val="00570CCD"/>
    <w:rsid w:val="005777A6"/>
    <w:rsid w:val="00581F27"/>
    <w:rsid w:val="0058557E"/>
    <w:rsid w:val="005B3604"/>
    <w:rsid w:val="005C2E61"/>
    <w:rsid w:val="005C53C9"/>
    <w:rsid w:val="005D4827"/>
    <w:rsid w:val="005E5169"/>
    <w:rsid w:val="005F0A2D"/>
    <w:rsid w:val="005F60F9"/>
    <w:rsid w:val="006049C4"/>
    <w:rsid w:val="00605B2D"/>
    <w:rsid w:val="006246B5"/>
    <w:rsid w:val="006349A0"/>
    <w:rsid w:val="006403D2"/>
    <w:rsid w:val="0064586A"/>
    <w:rsid w:val="00667576"/>
    <w:rsid w:val="006A2465"/>
    <w:rsid w:val="006A615C"/>
    <w:rsid w:val="006B0A33"/>
    <w:rsid w:val="006C089F"/>
    <w:rsid w:val="006E0AEC"/>
    <w:rsid w:val="00763779"/>
    <w:rsid w:val="00775844"/>
    <w:rsid w:val="00790A92"/>
    <w:rsid w:val="007A16C6"/>
    <w:rsid w:val="007A1905"/>
    <w:rsid w:val="007B4E6B"/>
    <w:rsid w:val="007C7699"/>
    <w:rsid w:val="007D1836"/>
    <w:rsid w:val="007F1239"/>
    <w:rsid w:val="008036AF"/>
    <w:rsid w:val="008154DC"/>
    <w:rsid w:val="00850205"/>
    <w:rsid w:val="00866B9E"/>
    <w:rsid w:val="00875F4D"/>
    <w:rsid w:val="00882A5D"/>
    <w:rsid w:val="008A7999"/>
    <w:rsid w:val="008B6B15"/>
    <w:rsid w:val="008D1CF1"/>
    <w:rsid w:val="008D5133"/>
    <w:rsid w:val="008D634D"/>
    <w:rsid w:val="008D72DB"/>
    <w:rsid w:val="0091275A"/>
    <w:rsid w:val="00935785"/>
    <w:rsid w:val="0094001B"/>
    <w:rsid w:val="009410F1"/>
    <w:rsid w:val="00944438"/>
    <w:rsid w:val="009457E2"/>
    <w:rsid w:val="00960EDF"/>
    <w:rsid w:val="009766EB"/>
    <w:rsid w:val="009768DB"/>
    <w:rsid w:val="00985348"/>
    <w:rsid w:val="0098706E"/>
    <w:rsid w:val="009943F5"/>
    <w:rsid w:val="009A6B54"/>
    <w:rsid w:val="009A7052"/>
    <w:rsid w:val="009B4999"/>
    <w:rsid w:val="009D05E1"/>
    <w:rsid w:val="009D31C0"/>
    <w:rsid w:val="009E2863"/>
    <w:rsid w:val="009E459D"/>
    <w:rsid w:val="009F5790"/>
    <w:rsid w:val="00A03D86"/>
    <w:rsid w:val="00A10DE5"/>
    <w:rsid w:val="00A1407A"/>
    <w:rsid w:val="00A2456E"/>
    <w:rsid w:val="00A33C06"/>
    <w:rsid w:val="00A34430"/>
    <w:rsid w:val="00A44796"/>
    <w:rsid w:val="00A46255"/>
    <w:rsid w:val="00A503B2"/>
    <w:rsid w:val="00A65EC7"/>
    <w:rsid w:val="00A7434F"/>
    <w:rsid w:val="00A971EE"/>
    <w:rsid w:val="00AA3B75"/>
    <w:rsid w:val="00AC4943"/>
    <w:rsid w:val="00AD3160"/>
    <w:rsid w:val="00AE6300"/>
    <w:rsid w:val="00AE6C7C"/>
    <w:rsid w:val="00AE763E"/>
    <w:rsid w:val="00AF20B3"/>
    <w:rsid w:val="00AF255E"/>
    <w:rsid w:val="00AF402D"/>
    <w:rsid w:val="00AF5631"/>
    <w:rsid w:val="00AF6BA0"/>
    <w:rsid w:val="00B06D65"/>
    <w:rsid w:val="00B136BF"/>
    <w:rsid w:val="00B14272"/>
    <w:rsid w:val="00B231E6"/>
    <w:rsid w:val="00B33715"/>
    <w:rsid w:val="00B34985"/>
    <w:rsid w:val="00B45EA4"/>
    <w:rsid w:val="00B4736E"/>
    <w:rsid w:val="00B6375A"/>
    <w:rsid w:val="00B67E7B"/>
    <w:rsid w:val="00B737AB"/>
    <w:rsid w:val="00B80750"/>
    <w:rsid w:val="00BD011C"/>
    <w:rsid w:val="00BD68A3"/>
    <w:rsid w:val="00BE1323"/>
    <w:rsid w:val="00C13A48"/>
    <w:rsid w:val="00C24AC2"/>
    <w:rsid w:val="00C24BB2"/>
    <w:rsid w:val="00C25870"/>
    <w:rsid w:val="00C3602B"/>
    <w:rsid w:val="00C37DC8"/>
    <w:rsid w:val="00C57E5C"/>
    <w:rsid w:val="00C65776"/>
    <w:rsid w:val="00C70B8B"/>
    <w:rsid w:val="00C72B74"/>
    <w:rsid w:val="00C82F93"/>
    <w:rsid w:val="00C84AE8"/>
    <w:rsid w:val="00C934E4"/>
    <w:rsid w:val="00C95749"/>
    <w:rsid w:val="00C97676"/>
    <w:rsid w:val="00CD1568"/>
    <w:rsid w:val="00CE228C"/>
    <w:rsid w:val="00CE33C8"/>
    <w:rsid w:val="00CF5FF4"/>
    <w:rsid w:val="00D00798"/>
    <w:rsid w:val="00D12ADC"/>
    <w:rsid w:val="00D16345"/>
    <w:rsid w:val="00D316EB"/>
    <w:rsid w:val="00D318E1"/>
    <w:rsid w:val="00D323B6"/>
    <w:rsid w:val="00D40824"/>
    <w:rsid w:val="00D50AB2"/>
    <w:rsid w:val="00D55179"/>
    <w:rsid w:val="00D62EB9"/>
    <w:rsid w:val="00D70BC1"/>
    <w:rsid w:val="00D85556"/>
    <w:rsid w:val="00D85DB9"/>
    <w:rsid w:val="00DA3196"/>
    <w:rsid w:val="00DA34EE"/>
    <w:rsid w:val="00DB749B"/>
    <w:rsid w:val="00DB7943"/>
    <w:rsid w:val="00DC40E6"/>
    <w:rsid w:val="00DC59C4"/>
    <w:rsid w:val="00DD3832"/>
    <w:rsid w:val="00DD3DC0"/>
    <w:rsid w:val="00DD402A"/>
    <w:rsid w:val="00DE1D6C"/>
    <w:rsid w:val="00E10D42"/>
    <w:rsid w:val="00E10FC5"/>
    <w:rsid w:val="00E12319"/>
    <w:rsid w:val="00E218F1"/>
    <w:rsid w:val="00E25CC5"/>
    <w:rsid w:val="00E26304"/>
    <w:rsid w:val="00E4317A"/>
    <w:rsid w:val="00E45678"/>
    <w:rsid w:val="00E4679A"/>
    <w:rsid w:val="00E6102C"/>
    <w:rsid w:val="00E929C7"/>
    <w:rsid w:val="00E95A04"/>
    <w:rsid w:val="00EA0B77"/>
    <w:rsid w:val="00EA36BC"/>
    <w:rsid w:val="00EA5F77"/>
    <w:rsid w:val="00EB0D41"/>
    <w:rsid w:val="00EB49C7"/>
    <w:rsid w:val="00ED3402"/>
    <w:rsid w:val="00ED7534"/>
    <w:rsid w:val="00EE0622"/>
    <w:rsid w:val="00EE618D"/>
    <w:rsid w:val="00EE7853"/>
    <w:rsid w:val="00F02886"/>
    <w:rsid w:val="00F11BF2"/>
    <w:rsid w:val="00F12CE5"/>
    <w:rsid w:val="00F27F5E"/>
    <w:rsid w:val="00F31BF2"/>
    <w:rsid w:val="00F56846"/>
    <w:rsid w:val="00F72367"/>
    <w:rsid w:val="00F76F15"/>
    <w:rsid w:val="00F8410D"/>
    <w:rsid w:val="00F86B5E"/>
    <w:rsid w:val="00F9425C"/>
    <w:rsid w:val="00F9573D"/>
    <w:rsid w:val="00FB046C"/>
    <w:rsid w:val="00FC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E7FBF3EE-F36D-44B5-879C-C8640066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7A1905"/>
    <w:pPr>
      <w:tabs>
        <w:tab w:val="left" w:pos="9639"/>
      </w:tabs>
      <w:spacing w:after="0" w:line="240" w:lineRule="auto"/>
    </w:pPr>
    <w:rPr>
      <w:rFonts w:ascii="Times" w:eastAsia="Times New Roman" w:hAnsi="Times" w:cs="Arial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uiPriority w:val="99"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7A1905"/>
    <w:pPr>
      <w:keepNext/>
      <w:tabs>
        <w:tab w:val="clear" w:pos="9639"/>
      </w:tabs>
      <w:spacing w:before="240" w:after="240" w:line="288" w:lineRule="auto"/>
      <w:ind w:left="540"/>
      <w:jc w:val="both"/>
    </w:pPr>
    <w:rPr>
      <w:rFonts w:ascii="Times" w:eastAsia="MS Mincho" w:hAnsi="Times" w:cs="Arial"/>
      <w:smallCaps/>
      <w:kern w:val="32"/>
      <w:sz w:val="28"/>
      <w:szCs w:val="28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7A1905"/>
    <w:rPr>
      <w:rFonts w:ascii="Times" w:eastAsia="MS Mincho" w:hAnsi="Times" w:cs="Arial"/>
      <w:b/>
      <w:bCs/>
      <w:smallCaps/>
      <w:color w:val="ED771A" w:themeColor="accent2"/>
      <w:kern w:val="32"/>
      <w:sz w:val="28"/>
      <w:szCs w:val="28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B67E7B"/>
    <w:pPr>
      <w:keepNext/>
      <w:tabs>
        <w:tab w:val="clear" w:pos="9639"/>
      </w:tabs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2703C5-1715-4FD4-B7F4-A15C2187C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14</TotalTime>
  <Pages>13</Pages>
  <Words>2006</Words>
  <Characters>11436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chatti, Lohitha</cp:lastModifiedBy>
  <cp:revision>6</cp:revision>
  <dcterms:created xsi:type="dcterms:W3CDTF">2018-04-20T06:27:00Z</dcterms:created>
  <dcterms:modified xsi:type="dcterms:W3CDTF">2018-06-26T12:12:00Z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